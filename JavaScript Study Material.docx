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56" w:type="pc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2160"/>
        <w:gridCol w:w="8100"/>
        <w:gridCol w:w="6"/>
      </w:tblGrid>
      <w:tr w:rsidR="00CB6656" w:rsidRPr="00C6523B" w14:paraId="2F1D35BB" w14:textId="77777777" w:rsidTr="006C21A9">
        <w:tc>
          <w:tcPr>
            <w:tcW w:w="10266" w:type="dxa"/>
            <w:gridSpan w:val="3"/>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4B99887" w14:textId="07BA41F1" w:rsidR="00AE7331" w:rsidRPr="004839FF" w:rsidRDefault="006C21A9" w:rsidP="001E1A76">
            <w:pPr>
              <w:pStyle w:val="Title"/>
              <w:rPr>
                <w:rFonts w:eastAsia="Segoe UI"/>
              </w:rPr>
            </w:pPr>
            <w:r>
              <w:t>JAVASCRIPT</w:t>
            </w:r>
            <w:r w:rsidR="00774456">
              <w:br/>
            </w:r>
            <w:r>
              <w:rPr>
                <w:rFonts w:eastAsia="Segoe UI"/>
              </w:rPr>
              <w:t>Documentation</w:t>
            </w:r>
          </w:p>
        </w:tc>
      </w:tr>
      <w:tr w:rsidR="00CB6656" w14:paraId="2138F41B" w14:textId="77777777" w:rsidTr="006C21A9">
        <w:trPr>
          <w:trHeight w:val="113"/>
        </w:trPr>
        <w:tc>
          <w:tcPr>
            <w:tcW w:w="10266" w:type="dxa"/>
            <w:gridSpan w:val="3"/>
            <w:tcBorders>
              <w:left w:val="single" w:sz="18" w:space="0" w:color="21807D" w:themeColor="accent2"/>
              <w:bottom w:val="single" w:sz="18" w:space="0" w:color="21807D" w:themeColor="accent2"/>
              <w:right w:val="single" w:sz="18" w:space="0" w:color="21807D" w:themeColor="accent2"/>
            </w:tcBorders>
            <w:vAlign w:val="center"/>
          </w:tcPr>
          <w:p w14:paraId="0EA313BD" w14:textId="77777777" w:rsidR="008424EB" w:rsidRPr="00CB6656" w:rsidRDefault="008424EB" w:rsidP="00CB6656">
            <w:pPr>
              <w:pStyle w:val="NoSpacing"/>
            </w:pPr>
          </w:p>
        </w:tc>
      </w:tr>
      <w:tr w:rsidR="006C21A9" w14:paraId="4B2580B5" w14:textId="77777777" w:rsidTr="00C12BB7">
        <w:trPr>
          <w:gridAfter w:val="1"/>
          <w:wAfter w:w="6" w:type="dxa"/>
          <w:trHeight w:val="696"/>
        </w:trPr>
        <w:tc>
          <w:tcPr>
            <w:tcW w:w="2160"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20F97D5D" w14:textId="42DECA35" w:rsidR="006C21A9" w:rsidRPr="001E1A76" w:rsidRDefault="007024D8" w:rsidP="001E1A76">
            <w:pPr>
              <w:pStyle w:val="Heading1"/>
            </w:pPr>
            <w:r>
              <w:t>TOPIC</w:t>
            </w:r>
          </w:p>
        </w:tc>
        <w:tc>
          <w:tcPr>
            <w:tcW w:w="8100"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0D853A98" w14:textId="75BFCB93" w:rsidR="006C21A9" w:rsidRPr="001E1A76" w:rsidRDefault="007024D8" w:rsidP="001E1A76">
            <w:pPr>
              <w:pStyle w:val="Heading1"/>
            </w:pPr>
            <w:r>
              <w:t>EXPLAINATION</w:t>
            </w:r>
          </w:p>
        </w:tc>
      </w:tr>
      <w:tr w:rsidR="005E0134" w:rsidRPr="004839FF" w14:paraId="03CA86A8" w14:textId="77777777" w:rsidTr="00C12BB7">
        <w:trPr>
          <w:gridAfter w:val="1"/>
          <w:wAfter w:w="6" w:type="dxa"/>
          <w:trHeight w:val="850"/>
        </w:trPr>
        <w:tc>
          <w:tcPr>
            <w:tcW w:w="2160" w:type="dxa"/>
            <w:tcBorders>
              <w:left w:val="single" w:sz="18" w:space="0" w:color="21807D" w:themeColor="accent2"/>
              <w:bottom w:val="single" w:sz="8" w:space="0" w:color="21807D" w:themeColor="accent2"/>
              <w:right w:val="single" w:sz="8" w:space="0" w:color="21807D" w:themeColor="accent2"/>
            </w:tcBorders>
          </w:tcPr>
          <w:p w14:paraId="78C76F06" w14:textId="47F5E673" w:rsidR="005E0134" w:rsidRPr="008424EB" w:rsidRDefault="005E0134" w:rsidP="005E0134">
            <w:pPr>
              <w:pStyle w:val="ListNumber"/>
            </w:pPr>
            <w:r>
              <w:t>String concatenation using “+” operator</w:t>
            </w:r>
          </w:p>
        </w:tc>
        <w:tc>
          <w:tcPr>
            <w:tcW w:w="8100" w:type="dxa"/>
            <w:tcBorders>
              <w:left w:val="single" w:sz="8" w:space="0" w:color="21807D" w:themeColor="accent2"/>
              <w:bottom w:val="single" w:sz="8" w:space="0" w:color="21807D" w:themeColor="accent2"/>
              <w:right w:val="single" w:sz="18" w:space="0" w:color="21807D" w:themeColor="accent2"/>
            </w:tcBorders>
          </w:tcPr>
          <w:p w14:paraId="0861EAD5" w14:textId="77777777" w:rsidR="004A6F8B" w:rsidRDefault="004141AE" w:rsidP="005E0134">
            <w:r>
              <w:t>With the help of “+”</w:t>
            </w:r>
            <w:r w:rsidR="005E0134">
              <w:t xml:space="preserve"> </w:t>
            </w:r>
            <w:r>
              <w:t xml:space="preserve">operator </w:t>
            </w:r>
            <w:r w:rsidR="005E0134">
              <w:t>two strings</w:t>
            </w:r>
            <w:r>
              <w:t xml:space="preserve"> can be combined.</w:t>
            </w:r>
            <w:r w:rsidR="009C27FB">
              <w:t xml:space="preserve"> </w:t>
            </w:r>
          </w:p>
          <w:p w14:paraId="0E4045D2" w14:textId="77777777" w:rsidR="004A6F8B" w:rsidRDefault="004A6F8B" w:rsidP="005E0134"/>
          <w:p w14:paraId="3900FB2D" w14:textId="2F7A9F5B" w:rsidR="004141AE" w:rsidRDefault="004141AE" w:rsidP="005E0134">
            <w:r>
              <w:t>Example:</w:t>
            </w:r>
          </w:p>
          <w:p w14:paraId="011E9C49" w14:textId="77777777" w:rsidR="004141AE" w:rsidRDefault="004141AE" w:rsidP="005E0134">
            <w:pPr>
              <w:rPr>
                <w:rFonts w:ascii="Consolas" w:eastAsia="Times New Roman" w:hAnsi="Consolas" w:cs="Consolas"/>
                <w:color w:val="569CD6"/>
                <w:lang w:bidi="bn-IN"/>
              </w:rPr>
            </w:pPr>
          </w:p>
          <w:p w14:paraId="71E62427" w14:textId="7F663CF9" w:rsidR="005E0134" w:rsidRPr="00BC0FF9" w:rsidRDefault="005E0134" w:rsidP="005E0134">
            <w:r w:rsidRPr="00BC0FF9">
              <w:t>let firstName</w:t>
            </w:r>
            <w:r>
              <w:t xml:space="preserve"> </w:t>
            </w:r>
            <w:r w:rsidRPr="00BC0FF9">
              <w:t>=</w:t>
            </w:r>
            <w:r>
              <w:t xml:space="preserve"> </w:t>
            </w:r>
            <w:r w:rsidRPr="00BC0FF9">
              <w:t>"Arijit"</w:t>
            </w:r>
          </w:p>
          <w:p w14:paraId="2505E82D" w14:textId="77777777" w:rsidR="005E0134" w:rsidRPr="00BC0FF9" w:rsidRDefault="005E0134" w:rsidP="005E0134">
            <w:r w:rsidRPr="00BC0FF9">
              <w:t>let lastName</w:t>
            </w:r>
            <w:r>
              <w:t xml:space="preserve"> </w:t>
            </w:r>
            <w:r w:rsidRPr="00BC0FF9">
              <w:t>=</w:t>
            </w:r>
            <w:r>
              <w:t xml:space="preserve"> </w:t>
            </w:r>
            <w:r w:rsidRPr="00BC0FF9">
              <w:t>"Deb"</w:t>
            </w:r>
          </w:p>
          <w:p w14:paraId="6EA8D180" w14:textId="77777777" w:rsidR="005E0134" w:rsidRPr="00BC0FF9" w:rsidRDefault="005E0134" w:rsidP="005E0134">
            <w:r w:rsidRPr="00BC0FF9">
              <w:t>let fullName</w:t>
            </w:r>
            <w:r>
              <w:t xml:space="preserve"> </w:t>
            </w:r>
            <w:r w:rsidRPr="00BC0FF9">
              <w:t>= firstName +" "+</w:t>
            </w:r>
            <w:r>
              <w:t xml:space="preserve"> </w:t>
            </w:r>
            <w:r w:rsidRPr="00BC0FF9">
              <w:t>lastName</w:t>
            </w:r>
          </w:p>
          <w:p w14:paraId="5D79FC75" w14:textId="3C213E67" w:rsidR="005E0134" w:rsidRDefault="004141AE" w:rsidP="005E0134">
            <w:r>
              <w:t>console.log(fullName)</w:t>
            </w:r>
          </w:p>
          <w:p w14:paraId="6263B973" w14:textId="26CE6E49" w:rsidR="00074B00" w:rsidRDefault="00074B00" w:rsidP="005E0134"/>
          <w:p w14:paraId="5869A383" w14:textId="6C840FD4" w:rsidR="00074B00" w:rsidRDefault="00074B00" w:rsidP="005E0134">
            <w:r>
              <w:t>Output: Arijit Deb</w:t>
            </w:r>
          </w:p>
          <w:p w14:paraId="10540EDA" w14:textId="77777777" w:rsidR="005E0134" w:rsidRDefault="005E0134" w:rsidP="005E0134"/>
        </w:tc>
      </w:tr>
      <w:tr w:rsidR="005E0134" w14:paraId="663F01C8"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B9C9D1F" w14:textId="5181015C" w:rsidR="005E0134" w:rsidRDefault="004141AE" w:rsidP="005E0134">
            <w:pPr>
              <w:pStyle w:val="ListNumber"/>
            </w:pPr>
            <w:r>
              <w:t xml:space="preserve">String concatenation using </w:t>
            </w:r>
            <w:proofErr w:type="gramStart"/>
            <w:r>
              <w:t>concat(</w:t>
            </w:r>
            <w:proofErr w:type="gramEnd"/>
            <w:r>
              <w:t>) function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E467EF" w14:textId="6A021D6E" w:rsidR="004141AE" w:rsidRDefault="004141AE" w:rsidP="004141AE">
            <w:r w:rsidRPr="004141AE">
              <w:t xml:space="preserve">The </w:t>
            </w:r>
            <w:proofErr w:type="gramStart"/>
            <w:r w:rsidRPr="004141AE">
              <w:t>concat(</w:t>
            </w:r>
            <w:proofErr w:type="gramEnd"/>
            <w:r w:rsidRPr="004141AE">
              <w:t>) method concatenates the string arguments to the calling string and returns a new string.</w:t>
            </w:r>
            <w:r w:rsidR="007024D8">
              <w:t xml:space="preserve"> Takes the items to be concatenated as argument separated by comas.</w:t>
            </w:r>
          </w:p>
          <w:p w14:paraId="27C833D3" w14:textId="77777777" w:rsidR="004A6F8B" w:rsidRDefault="004A6F8B" w:rsidP="004141AE"/>
          <w:p w14:paraId="61177CD1" w14:textId="52C34202" w:rsidR="004141AE" w:rsidRDefault="004141AE" w:rsidP="004141AE">
            <w:r>
              <w:t>Example:</w:t>
            </w:r>
          </w:p>
          <w:p w14:paraId="548E6B88" w14:textId="77777777" w:rsidR="004141AE" w:rsidRDefault="004141AE" w:rsidP="004141AE"/>
          <w:p w14:paraId="551C4327" w14:textId="77777777" w:rsidR="004141AE" w:rsidRDefault="004141AE" w:rsidP="004141AE">
            <w:r>
              <w:t>let firstName = "Arijit"</w:t>
            </w:r>
          </w:p>
          <w:p w14:paraId="4614B1DB" w14:textId="38490988" w:rsidR="004141AE" w:rsidRDefault="004141AE" w:rsidP="004141AE">
            <w:r>
              <w:t>let lastName = "Deb"</w:t>
            </w:r>
          </w:p>
          <w:p w14:paraId="4E1C8351" w14:textId="2996971F" w:rsidR="004141AE" w:rsidRDefault="004141AE" w:rsidP="004141AE">
            <w:r>
              <w:t>let fullName = firstName.concate</w:t>
            </w:r>
            <w:proofErr w:type="gramStart"/>
            <w:r>
              <w:t>(“ ”</w:t>
            </w:r>
            <w:proofErr w:type="gramEnd"/>
            <w:r>
              <w:t xml:space="preserve">, lastName) </w:t>
            </w:r>
          </w:p>
          <w:p w14:paraId="0031D283" w14:textId="77777777" w:rsidR="005E0134" w:rsidRDefault="004141AE" w:rsidP="004141AE">
            <w:r>
              <w:t>console.log(fullName)</w:t>
            </w:r>
          </w:p>
          <w:p w14:paraId="5CEADF7F" w14:textId="77777777" w:rsidR="00074B00" w:rsidRDefault="00074B00" w:rsidP="004141AE"/>
          <w:p w14:paraId="6FD8ABAD" w14:textId="73A03F72" w:rsidR="00074B00" w:rsidRDefault="00074B00" w:rsidP="004141AE">
            <w:r>
              <w:t>Output: Arijit Deb</w:t>
            </w:r>
          </w:p>
        </w:tc>
      </w:tr>
      <w:tr w:rsidR="00AB065C" w14:paraId="0C394D0B"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89CEF7" w14:textId="43547DE6" w:rsidR="00AB065C" w:rsidRDefault="009F7FE2" w:rsidP="005E0134">
            <w:pPr>
              <w:pStyle w:val="ListNumber"/>
            </w:pPr>
            <w:r>
              <w:t>Template String</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F7FD4C3" w14:textId="77777777" w:rsidR="00AB065C" w:rsidRDefault="009F7FE2" w:rsidP="004141AE">
            <w:r>
              <w:t>Helps to concat strings without ‘+’ operator.</w:t>
            </w:r>
          </w:p>
          <w:p w14:paraId="79AD400D" w14:textId="77777777" w:rsidR="009F7FE2" w:rsidRDefault="009F7FE2" w:rsidP="004141AE"/>
          <w:p w14:paraId="0B8C3F66" w14:textId="1E68E6E0" w:rsidR="009F7FE2" w:rsidRDefault="009F7FE2" w:rsidP="004141AE">
            <w:r>
              <w:t>Example:</w:t>
            </w:r>
          </w:p>
          <w:p w14:paraId="396DE968" w14:textId="3BA23D9B" w:rsidR="009F7FE2" w:rsidRDefault="009F7FE2" w:rsidP="004141AE">
            <w:r>
              <w:t>let name = “Arijit”</w:t>
            </w:r>
          </w:p>
          <w:p w14:paraId="5A222B9D" w14:textId="3E7C0508" w:rsidR="006A35E1" w:rsidRDefault="006A35E1" w:rsidP="004141AE">
            <w:r>
              <w:t>let age =37</w:t>
            </w:r>
          </w:p>
          <w:p w14:paraId="00B08790" w14:textId="1B362029" w:rsidR="009F7FE2" w:rsidRDefault="009F7FE2" w:rsidP="004141AE">
            <w:r>
              <w:t>console.log(`${name} is a bad boy.</w:t>
            </w:r>
            <w:r w:rsidR="006A35E1">
              <w:t xml:space="preserve"> His age is ${age} </w:t>
            </w:r>
            <w:proofErr w:type="gramStart"/>
            <w:r w:rsidR="006A35E1">
              <w:t>years.</w:t>
            </w:r>
            <w:r>
              <w:t>`</w:t>
            </w:r>
            <w:proofErr w:type="gramEnd"/>
            <w:r>
              <w:t>)</w:t>
            </w:r>
          </w:p>
          <w:p w14:paraId="067C973F" w14:textId="74C2F0E6" w:rsidR="00B269BF" w:rsidRDefault="00B269BF" w:rsidP="004141AE"/>
          <w:p w14:paraId="75A09D6A" w14:textId="1972B464" w:rsidR="00B269BF" w:rsidRDefault="00B269BF" w:rsidP="004141AE">
            <w:r>
              <w:t>Output: Arijit is a bad boy. His age is 37 years.</w:t>
            </w:r>
          </w:p>
          <w:p w14:paraId="13D5CD7F" w14:textId="5F4F9822" w:rsidR="009F7FE2" w:rsidRPr="004141AE" w:rsidRDefault="009F7FE2" w:rsidP="004141AE"/>
        </w:tc>
      </w:tr>
      <w:tr w:rsidR="005E0134" w14:paraId="1EF189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A345244" w14:textId="47CD70E0" w:rsidR="005E0134" w:rsidRDefault="00D74252" w:rsidP="005E0134">
            <w:pPr>
              <w:pStyle w:val="ListNumber"/>
            </w:pPr>
            <w:r>
              <w:t>Rules regarding variable</w:t>
            </w:r>
            <w:r w:rsidR="00A64BFC">
              <w:t xml:space="preserve"> names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FACFBBE" w14:textId="521521B0" w:rsidR="005E0134" w:rsidRDefault="00D74252" w:rsidP="005E0134">
            <w:r>
              <w:t>1.</w:t>
            </w:r>
            <w:r w:rsidR="009C27FB">
              <w:t xml:space="preserve"> </w:t>
            </w:r>
            <w:r>
              <w:t>Can’t define a variable more than once. So, there will be</w:t>
            </w:r>
            <w:r w:rsidR="009C27FB">
              <w:t xml:space="preserve"> </w:t>
            </w:r>
            <w:r>
              <w:t>error if:</w:t>
            </w:r>
          </w:p>
          <w:p w14:paraId="22066153" w14:textId="77777777" w:rsidR="00D74252" w:rsidRDefault="00D74252" w:rsidP="005E0134">
            <w:r>
              <w:t>let name = “Auritra”</w:t>
            </w:r>
          </w:p>
          <w:p w14:paraId="3D7E67FF" w14:textId="77777777" w:rsidR="00D74252" w:rsidRDefault="00D74252" w:rsidP="005E0134">
            <w:r>
              <w:t>let name = “Arijit”</w:t>
            </w:r>
          </w:p>
          <w:p w14:paraId="05895B28" w14:textId="77777777" w:rsidR="00D74252" w:rsidRDefault="00D74252" w:rsidP="005E0134"/>
          <w:p w14:paraId="0B7701F7" w14:textId="002D0542" w:rsidR="00D74252" w:rsidRDefault="00D74252" w:rsidP="005E0134">
            <w:r>
              <w:t>2. Numbers can’t be variable name. So, it is not possible to have:</w:t>
            </w:r>
          </w:p>
          <w:p w14:paraId="36CC53CD" w14:textId="2482AA5A" w:rsidR="00D74252" w:rsidRDefault="00D74252" w:rsidP="005E0134">
            <w:r>
              <w:t>let 2 = 3</w:t>
            </w:r>
          </w:p>
          <w:p w14:paraId="43CDFA30" w14:textId="5003E5D1" w:rsidR="009C27FB" w:rsidRDefault="009C27FB" w:rsidP="005E0134"/>
          <w:p w14:paraId="40946FB9" w14:textId="50F43577" w:rsidR="009C27FB" w:rsidRDefault="009C27FB" w:rsidP="005E0134">
            <w:r>
              <w:lastRenderedPageBreak/>
              <w:t>3. Variable names can only be a word or “$” sign before or after the word, or “-” sign before or after the word or word with a number without spacing.</w:t>
            </w:r>
          </w:p>
          <w:p w14:paraId="43B405CC" w14:textId="6C4F4EB4" w:rsidR="009C27FB" w:rsidRDefault="009C27FB" w:rsidP="005E0134"/>
          <w:p w14:paraId="398B494D" w14:textId="662B2833" w:rsidR="009C27FB" w:rsidRDefault="009C27FB" w:rsidP="005E0134">
            <w:r>
              <w:t>4. Variable names cannot be reserved keywords.</w:t>
            </w:r>
          </w:p>
          <w:p w14:paraId="17D9ACBF" w14:textId="29100CEB" w:rsidR="009C27FB" w:rsidRDefault="009C27FB" w:rsidP="009C27FB">
            <w:pPr>
              <w:pStyle w:val="ListNumber"/>
              <w:numPr>
                <w:ilvl w:val="0"/>
                <w:numId w:val="0"/>
              </w:numPr>
              <w:ind w:left="360"/>
            </w:pPr>
          </w:p>
          <w:p w14:paraId="324BBF2A" w14:textId="79C54008" w:rsidR="009C27FB" w:rsidRDefault="009C27FB" w:rsidP="009C27FB">
            <w:pPr>
              <w:pStyle w:val="ListNumber"/>
              <w:numPr>
                <w:ilvl w:val="0"/>
                <w:numId w:val="0"/>
              </w:numPr>
            </w:pPr>
          </w:p>
        </w:tc>
      </w:tr>
      <w:tr w:rsidR="005E0134" w14:paraId="64E48A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338762B" w14:textId="49A57E8E" w:rsidR="005E0134" w:rsidRDefault="008600E3" w:rsidP="005E0134">
            <w:pPr>
              <w:pStyle w:val="ListNumber"/>
            </w:pPr>
            <w:r>
              <w:lastRenderedPageBreak/>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D0A5AC" w14:textId="77777777" w:rsidR="005E0134" w:rsidRDefault="008600E3" w:rsidP="005E0134">
            <w:r>
              <w:t>Equality operator.</w:t>
            </w:r>
          </w:p>
          <w:p w14:paraId="7D774D7C" w14:textId="608D7F7D" w:rsidR="008600E3" w:rsidRDefault="008600E3" w:rsidP="005E0134">
            <w:r>
              <w:t>*Can be used for all data types</w:t>
            </w:r>
          </w:p>
        </w:tc>
      </w:tr>
      <w:tr w:rsidR="005E0134" w14:paraId="1D007A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E99A5ED" w14:textId="791460FC" w:rsidR="005E0134" w:rsidRDefault="008600E3" w:rsidP="005E0134">
            <w:pPr>
              <w:pStyle w:val="ListNumber"/>
            </w:pPr>
            <w:r>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94EEDD" w14:textId="77777777" w:rsidR="008600E3" w:rsidRDefault="008600E3" w:rsidP="005E0134">
            <w:r>
              <w:t>Not equality operator</w:t>
            </w:r>
          </w:p>
          <w:p w14:paraId="170483A9" w14:textId="10BEE647" w:rsidR="005E0134" w:rsidRDefault="008600E3" w:rsidP="005E0134">
            <w:r w:rsidRPr="008600E3">
              <w:t>*Can be used for all data types</w:t>
            </w:r>
          </w:p>
          <w:p w14:paraId="03743ACD" w14:textId="1F122AE6" w:rsidR="008600E3" w:rsidRDefault="008600E3" w:rsidP="005E0134"/>
        </w:tc>
      </w:tr>
      <w:tr w:rsidR="005E0134" w14:paraId="117E8EC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79AA20" w14:textId="3B875EAF" w:rsidR="005E0134" w:rsidRDefault="008600E3" w:rsidP="005E0134">
            <w:pPr>
              <w:pStyle w:val="ListNumber"/>
            </w:pPr>
            <w:r>
              <w:t xml:space="preserve">&lt;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3E6434E" w14:textId="7EEB1A2E" w:rsidR="008600E3" w:rsidRPr="008600E3" w:rsidRDefault="008600E3" w:rsidP="008600E3">
            <w:r>
              <w:t>Less than</w:t>
            </w:r>
            <w:r w:rsidRPr="008600E3">
              <w:t xml:space="preserve"> operator.</w:t>
            </w:r>
          </w:p>
          <w:p w14:paraId="77264052" w14:textId="26AC500A" w:rsidR="005E0134" w:rsidRDefault="008600E3" w:rsidP="008600E3">
            <w:r w:rsidRPr="008600E3">
              <w:t xml:space="preserve">*Can be used for </w:t>
            </w:r>
            <w:r>
              <w:t>numeric data</w:t>
            </w:r>
            <w:r w:rsidRPr="008600E3">
              <w:t xml:space="preserve"> types</w:t>
            </w:r>
          </w:p>
        </w:tc>
      </w:tr>
      <w:tr w:rsidR="005E0134" w14:paraId="65B0AE7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389EBE" w14:textId="12B021A0" w:rsidR="005E0134" w:rsidRDefault="008600E3" w:rsidP="005E0134">
            <w:pPr>
              <w:pStyle w:val="ListNumber"/>
            </w:pPr>
            <w:r>
              <w:t>&lt;=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3EBC2" w14:textId="63DE5BD3" w:rsidR="008600E3" w:rsidRDefault="008600E3" w:rsidP="008600E3">
            <w:r>
              <w:t>Less than equal to operator.</w:t>
            </w:r>
          </w:p>
          <w:p w14:paraId="0C6A50F6" w14:textId="2168D0A4" w:rsidR="005E0134" w:rsidRDefault="008600E3" w:rsidP="008600E3">
            <w:r>
              <w:t>*Can be used for numeric data types</w:t>
            </w:r>
          </w:p>
        </w:tc>
      </w:tr>
      <w:tr w:rsidR="005E0134" w14:paraId="5B830DF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22789A" w14:textId="74779D52"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D53B91" w14:textId="5745FAF0" w:rsidR="008600E3" w:rsidRDefault="008600E3" w:rsidP="008600E3">
            <w:r>
              <w:t>Greater than operator.</w:t>
            </w:r>
          </w:p>
          <w:p w14:paraId="3397A433" w14:textId="3D5AE744" w:rsidR="005E0134" w:rsidRDefault="008600E3" w:rsidP="008600E3">
            <w:r>
              <w:t>*Can be used for numeric data types</w:t>
            </w:r>
          </w:p>
        </w:tc>
      </w:tr>
      <w:tr w:rsidR="005E0134" w14:paraId="0183928D"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BAD973" w14:textId="1417D98C"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F83932D" w14:textId="53CDD41B" w:rsidR="008600E3" w:rsidRDefault="008600E3" w:rsidP="008600E3">
            <w:r>
              <w:t>Greater than equal to operator.</w:t>
            </w:r>
          </w:p>
          <w:p w14:paraId="56687CAB" w14:textId="75B230F0" w:rsidR="005E0134" w:rsidRDefault="008600E3" w:rsidP="008600E3">
            <w:r>
              <w:t>*Can be used for numeric data types</w:t>
            </w:r>
          </w:p>
        </w:tc>
      </w:tr>
      <w:tr w:rsidR="000F62FA" w14:paraId="04933E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2FC833F" w14:textId="50F3BF15" w:rsidR="004D7C66" w:rsidRDefault="004D7C66" w:rsidP="004D7C66">
            <w:pPr>
              <w:pStyle w:val="ListNumber"/>
            </w:pPr>
            <w:r>
              <w:t>If (true)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43EACA" w14:textId="4442B617" w:rsidR="000F62FA" w:rsidRDefault="004D7C66" w:rsidP="008600E3">
            <w:r>
              <w:t>Code will always execute</w:t>
            </w:r>
          </w:p>
        </w:tc>
      </w:tr>
      <w:tr w:rsidR="000F62FA" w14:paraId="52296466"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C7B903" w14:textId="7C1BC8D0" w:rsidR="000F62FA" w:rsidRDefault="004D7C66" w:rsidP="005E0134">
            <w:pPr>
              <w:pStyle w:val="ListNumber"/>
            </w:pPr>
            <w:r>
              <w:t>If (false)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6115652" w14:textId="1091A44E" w:rsidR="000F62FA" w:rsidRDefault="004D7C66" w:rsidP="008600E3">
            <w:r>
              <w:t>Code will never execute</w:t>
            </w:r>
          </w:p>
        </w:tc>
      </w:tr>
      <w:tr w:rsidR="000F62FA" w14:paraId="45E534A3"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4381A9B" w14:textId="306701CF" w:rsidR="000F62FA" w:rsidRDefault="004D7C66" w:rsidP="005E0134">
            <w:pPr>
              <w:pStyle w:val="ListNumber"/>
            </w:pPr>
            <w:r>
              <w:t xml:space="preserve">Scoping </w:t>
            </w:r>
            <w:r w:rsidR="00EF601B">
              <w:t>in Javascript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F7FB42F" w14:textId="15EFFC23" w:rsidR="000F62FA" w:rsidRDefault="00EF601B" w:rsidP="008600E3">
            <w:r>
              <w:t>1. Lexical scoping (Static scoping)</w:t>
            </w:r>
          </w:p>
          <w:p w14:paraId="32A87C18" w14:textId="77777777" w:rsidR="00EF601B" w:rsidRDefault="00EF601B" w:rsidP="008600E3"/>
          <w:p w14:paraId="4CF4CB04" w14:textId="7C967B0E" w:rsidR="00EF601B" w:rsidRDefault="00EF601B" w:rsidP="008600E3">
            <w:r>
              <w:t>2. There are two types of scope – global scope a</w:t>
            </w:r>
            <w:r w:rsidR="00F75D07">
              <w:t>nd local</w:t>
            </w:r>
            <w:r w:rsidRPr="00EF601B">
              <w:t xml:space="preserve"> scope</w:t>
            </w:r>
            <w:r>
              <w:t xml:space="preserve">. </w:t>
            </w:r>
          </w:p>
          <w:p w14:paraId="0D253969" w14:textId="77777777" w:rsidR="00EF601B" w:rsidRDefault="00EF601B" w:rsidP="008600E3"/>
          <w:p w14:paraId="29453D5A" w14:textId="1E558FE1" w:rsidR="00EF601B" w:rsidRDefault="00EF601B" w:rsidP="008600E3">
            <w:r>
              <w:t>3. Global scope contains all the things outside of all the code blocks.</w:t>
            </w:r>
          </w:p>
          <w:p w14:paraId="1198C547" w14:textId="2CD4FD8D" w:rsidR="00EF601B" w:rsidRDefault="00EF601B" w:rsidP="008600E3"/>
          <w:p w14:paraId="020FCC04" w14:textId="537D6242" w:rsidR="00EF601B" w:rsidRDefault="00EF601B" w:rsidP="008600E3">
            <w:r>
              <w:t>4. Loc</w:t>
            </w:r>
            <w:r w:rsidRPr="00EF601B">
              <w:t xml:space="preserve">al scope contains all the things </w:t>
            </w:r>
            <w:r>
              <w:t xml:space="preserve">inside a code </w:t>
            </w:r>
            <w:r w:rsidRPr="00EF601B">
              <w:t>block.</w:t>
            </w:r>
          </w:p>
          <w:p w14:paraId="076196DC" w14:textId="6350AE8D" w:rsidR="00EF601B" w:rsidRDefault="00EF601B" w:rsidP="008600E3"/>
        </w:tc>
      </w:tr>
      <w:tr w:rsidR="000F62FA" w14:paraId="6A0123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4AF0D7C" w14:textId="3F616AAE" w:rsidR="000F62FA" w:rsidRDefault="001F17F4" w:rsidP="005E0134">
            <w:pPr>
              <w:pStyle w:val="ListNumber"/>
            </w:pPr>
            <w:r>
              <w:t>Scoping Rules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95D49" w14:textId="77777777" w:rsidR="000F62FA" w:rsidRDefault="001F17F4" w:rsidP="008600E3">
            <w:r>
              <w:t>1. In a scope, you can access variables defined within the scope or in any parent/ancestor scope.</w:t>
            </w:r>
          </w:p>
          <w:p w14:paraId="275FDEE3" w14:textId="77777777" w:rsidR="004A6F8B" w:rsidRDefault="004A6F8B" w:rsidP="008600E3"/>
          <w:p w14:paraId="569ECBA2" w14:textId="56E5117D" w:rsidR="004A6F8B" w:rsidRDefault="004A6F8B" w:rsidP="004A6F8B">
            <w:r w:rsidRPr="004A6F8B">
              <w:t>Example</w:t>
            </w:r>
            <w:r w:rsidR="001B5606">
              <w:t>:</w:t>
            </w:r>
          </w:p>
          <w:p w14:paraId="27FA3B29" w14:textId="77777777" w:rsidR="00C12BB7" w:rsidRPr="004A6F8B" w:rsidRDefault="00C12BB7" w:rsidP="004A6F8B"/>
          <w:p w14:paraId="24F6F353" w14:textId="77777777" w:rsidR="004A6F8B" w:rsidRPr="004A6F8B" w:rsidRDefault="004A6F8B" w:rsidP="004A6F8B">
            <w:r w:rsidRPr="004A6F8B">
              <w:t>let name1 = “Arijit”</w:t>
            </w:r>
          </w:p>
          <w:p w14:paraId="30E17917" w14:textId="77777777" w:rsidR="004A6F8B" w:rsidRPr="004A6F8B" w:rsidRDefault="004A6F8B" w:rsidP="004A6F8B">
            <w:r w:rsidRPr="004A6F8B">
              <w:t>if (true) {</w:t>
            </w:r>
          </w:p>
          <w:p w14:paraId="54EF3B33" w14:textId="77777777" w:rsidR="004A6F8B" w:rsidRPr="004A6F8B" w:rsidRDefault="004A6F8B" w:rsidP="004A6F8B">
            <w:r w:rsidRPr="004A6F8B">
              <w:lastRenderedPageBreak/>
              <w:t xml:space="preserve">   let name2 = “Auritra”</w:t>
            </w:r>
          </w:p>
          <w:p w14:paraId="78BEF72E" w14:textId="546B5197" w:rsidR="004A6F8B" w:rsidRDefault="004A6F8B" w:rsidP="004A6F8B">
            <w:r w:rsidRPr="004A6F8B">
              <w:t xml:space="preserve">   </w:t>
            </w:r>
            <w:r>
              <w:t>if</w:t>
            </w:r>
            <w:r w:rsidR="00C12BB7">
              <w:t xml:space="preserve"> (true) {</w:t>
            </w:r>
          </w:p>
          <w:p w14:paraId="3425F063" w14:textId="2C277BB4" w:rsidR="00C12BB7" w:rsidRDefault="00C12BB7" w:rsidP="004A6F8B">
            <w:r>
              <w:t xml:space="preserve">       let name3 = “Abhi”</w:t>
            </w:r>
          </w:p>
          <w:p w14:paraId="09F94C06" w14:textId="41E42CC9" w:rsidR="00C12BB7" w:rsidRPr="004A6F8B" w:rsidRDefault="00C12BB7" w:rsidP="00C12BB7">
            <w:r>
              <w:t xml:space="preserve">       </w:t>
            </w:r>
            <w:r w:rsidRPr="004A6F8B">
              <w:t>console.log(name</w:t>
            </w:r>
            <w:r>
              <w:t>1</w:t>
            </w:r>
            <w:r w:rsidRPr="004A6F8B">
              <w:t>)</w:t>
            </w:r>
          </w:p>
          <w:p w14:paraId="38263854" w14:textId="5ED21261" w:rsidR="00C12BB7" w:rsidRPr="004A6F8B" w:rsidRDefault="00C12BB7" w:rsidP="004A6F8B">
            <w:r>
              <w:t xml:space="preserve">       </w:t>
            </w:r>
            <w:r w:rsidRPr="00C12BB7">
              <w:t>console.log(name</w:t>
            </w:r>
            <w:r>
              <w:t>2</w:t>
            </w:r>
            <w:r w:rsidRPr="00C12BB7">
              <w:t>)</w:t>
            </w:r>
          </w:p>
          <w:p w14:paraId="511D8FE1" w14:textId="66EE7DE3" w:rsidR="004A6F8B" w:rsidRDefault="004A6F8B" w:rsidP="004A6F8B">
            <w:r w:rsidRPr="004A6F8B">
              <w:t xml:space="preserve">   </w:t>
            </w:r>
            <w:r w:rsidR="00C12BB7">
              <w:t xml:space="preserve">    </w:t>
            </w:r>
            <w:r w:rsidRPr="004A6F8B">
              <w:t>console.log(name</w:t>
            </w:r>
            <w:r w:rsidR="00C12BB7">
              <w:t>3</w:t>
            </w:r>
            <w:r w:rsidRPr="004A6F8B">
              <w:t>)</w:t>
            </w:r>
          </w:p>
          <w:p w14:paraId="46771B1D" w14:textId="55CF74A8" w:rsidR="00C12BB7" w:rsidRPr="004A6F8B" w:rsidRDefault="00C12BB7" w:rsidP="004A6F8B">
            <w:r>
              <w:t xml:space="preserve">   }</w:t>
            </w:r>
          </w:p>
          <w:p w14:paraId="7625816D" w14:textId="12BB421A" w:rsidR="004A6F8B" w:rsidRDefault="004A6F8B" w:rsidP="004A6F8B">
            <w:r w:rsidRPr="004A6F8B">
              <w:t>}</w:t>
            </w:r>
          </w:p>
          <w:p w14:paraId="34E39698" w14:textId="77777777" w:rsidR="00C12BB7" w:rsidRPr="004A6F8B" w:rsidRDefault="00C12BB7" w:rsidP="004A6F8B"/>
          <w:p w14:paraId="17E338DF" w14:textId="03C300B4" w:rsidR="004A6F8B" w:rsidRPr="004A6F8B" w:rsidRDefault="004A6F8B" w:rsidP="004A6F8B">
            <w:r w:rsidRPr="004A6F8B">
              <w:t xml:space="preserve">It is possible to access </w:t>
            </w:r>
            <w:r w:rsidR="00C12BB7">
              <w:t>all the variables</w:t>
            </w:r>
            <w:r w:rsidRPr="004A6F8B">
              <w:t xml:space="preserve"> name1(defined in parent scope which is here the global scope) and name2 (defined inside </w:t>
            </w:r>
            <w:r w:rsidR="00C12BB7">
              <w:t xml:space="preserve">the parent </w:t>
            </w:r>
            <w:r w:rsidRPr="004A6F8B">
              <w:t>local scope</w:t>
            </w:r>
            <w:r w:rsidR="00C12BB7">
              <w:t>) and name3 (defined inside the child local scope)</w:t>
            </w:r>
            <w:r w:rsidRPr="004A6F8B">
              <w:t>.</w:t>
            </w:r>
          </w:p>
          <w:p w14:paraId="3C2614E1" w14:textId="77777777" w:rsidR="004A6F8B" w:rsidRDefault="004A6F8B" w:rsidP="008600E3"/>
          <w:p w14:paraId="0ECE8999" w14:textId="0BD8AAC2" w:rsidR="001F17F4" w:rsidRDefault="001F17F4" w:rsidP="008600E3">
            <w:r>
              <w:t xml:space="preserve">2. Scope of same level </w:t>
            </w:r>
            <w:r w:rsidR="002949AB">
              <w:t xml:space="preserve">(two independent scope) </w:t>
            </w:r>
            <w:r>
              <w:t>cannot access variables of each other.</w:t>
            </w:r>
          </w:p>
          <w:p w14:paraId="121B99A3" w14:textId="47E1CECB" w:rsidR="00C12BB7" w:rsidRDefault="00C12BB7" w:rsidP="008600E3"/>
          <w:p w14:paraId="3CC70DA6" w14:textId="171ED39B" w:rsidR="00C12BB7" w:rsidRDefault="00C12BB7" w:rsidP="008600E3">
            <w:r>
              <w:t>Example:</w:t>
            </w:r>
          </w:p>
          <w:p w14:paraId="14A8978F" w14:textId="22CB0FE9" w:rsidR="00C12BB7" w:rsidRDefault="00C12BB7" w:rsidP="008600E3"/>
          <w:p w14:paraId="632E11A5" w14:textId="2C77D9D9" w:rsidR="00C12BB7" w:rsidRDefault="00C12BB7" w:rsidP="008600E3">
            <w:r>
              <w:t>if (true) {</w:t>
            </w:r>
          </w:p>
          <w:p w14:paraId="0CED3745" w14:textId="118107AB" w:rsidR="00C12BB7" w:rsidRDefault="00C12BB7" w:rsidP="008600E3">
            <w:r>
              <w:t xml:space="preserve">   let name1 </w:t>
            </w:r>
            <w:r w:rsidR="00203247">
              <w:t>= “Arijit”</w:t>
            </w:r>
          </w:p>
          <w:p w14:paraId="309FECCB" w14:textId="482FDDD9" w:rsidR="00C12BB7" w:rsidRDefault="00C12BB7" w:rsidP="008600E3">
            <w:r>
              <w:t>}</w:t>
            </w:r>
          </w:p>
          <w:p w14:paraId="39D15E8F" w14:textId="6DF889F0" w:rsidR="00C12BB7" w:rsidRDefault="00C12BB7" w:rsidP="008600E3"/>
          <w:p w14:paraId="6E9BE846" w14:textId="77777777" w:rsidR="00203247" w:rsidRPr="00203247" w:rsidRDefault="00203247" w:rsidP="00203247">
            <w:r>
              <w:t xml:space="preserve"> </w:t>
            </w:r>
            <w:r w:rsidRPr="00203247">
              <w:t>if (true) {</w:t>
            </w:r>
          </w:p>
          <w:p w14:paraId="6E2AA928" w14:textId="0194156D" w:rsidR="00203247" w:rsidRPr="00203247" w:rsidRDefault="00203247" w:rsidP="00203247">
            <w:r w:rsidRPr="00203247">
              <w:t xml:space="preserve">   let name</w:t>
            </w:r>
            <w:r>
              <w:t>2</w:t>
            </w:r>
            <w:r w:rsidRPr="00203247">
              <w:t xml:space="preserve"> = </w:t>
            </w:r>
            <w:r>
              <w:t>“Auritra”</w:t>
            </w:r>
          </w:p>
          <w:p w14:paraId="75A85ABD" w14:textId="1E0FEDE2" w:rsidR="00203247" w:rsidRDefault="00203247" w:rsidP="00203247">
            <w:r w:rsidRPr="00203247">
              <w:t>}</w:t>
            </w:r>
          </w:p>
          <w:p w14:paraId="6425CADF" w14:textId="77777777" w:rsidR="00203247" w:rsidRPr="00203247" w:rsidRDefault="00203247" w:rsidP="00203247"/>
          <w:p w14:paraId="72D0B8DE" w14:textId="347A4A43" w:rsidR="00203247" w:rsidRDefault="00074B00" w:rsidP="008600E3">
            <w:r>
              <w:t>Here name1 cannot be accessed from the second if statement and name2 cannot be accessed from the first if statement.</w:t>
            </w:r>
          </w:p>
          <w:p w14:paraId="134C1E17" w14:textId="77777777" w:rsidR="001F17F4" w:rsidRDefault="001F17F4" w:rsidP="008600E3"/>
          <w:p w14:paraId="6D147791" w14:textId="730DF225" w:rsidR="001F17F4" w:rsidRDefault="002949AB" w:rsidP="008600E3">
            <w:r>
              <w:t>3. Variables with same name can be defined in different scopes.</w:t>
            </w:r>
          </w:p>
          <w:p w14:paraId="790F5A38" w14:textId="5D04FC05" w:rsidR="00074B00" w:rsidRDefault="00074B00" w:rsidP="008600E3"/>
          <w:p w14:paraId="40148825" w14:textId="77777777" w:rsidR="00074B00" w:rsidRDefault="00074B00" w:rsidP="00074B00">
            <w:r>
              <w:t>Example:</w:t>
            </w:r>
          </w:p>
          <w:p w14:paraId="6EB7DC44" w14:textId="77777777" w:rsidR="00074B00" w:rsidRDefault="00074B00" w:rsidP="00074B00"/>
          <w:p w14:paraId="1E8A08D4" w14:textId="77777777" w:rsidR="00074B00" w:rsidRDefault="00074B00" w:rsidP="00074B00">
            <w:r>
              <w:t>if (true) {</w:t>
            </w:r>
          </w:p>
          <w:p w14:paraId="308164B0" w14:textId="77777777" w:rsidR="00074B00" w:rsidRDefault="00074B00" w:rsidP="00074B00">
            <w:r>
              <w:t xml:space="preserve">   let name1 = “Arijit”</w:t>
            </w:r>
          </w:p>
          <w:p w14:paraId="6F008C33" w14:textId="77777777" w:rsidR="00074B00" w:rsidRDefault="00074B00" w:rsidP="00074B00">
            <w:r>
              <w:t>}</w:t>
            </w:r>
          </w:p>
          <w:p w14:paraId="030F7FAF" w14:textId="77777777" w:rsidR="00074B00" w:rsidRDefault="00074B00" w:rsidP="00074B00"/>
          <w:p w14:paraId="04A2197F" w14:textId="77777777" w:rsidR="00074B00" w:rsidRPr="00203247" w:rsidRDefault="00074B00" w:rsidP="00074B00">
            <w:r>
              <w:t xml:space="preserve"> </w:t>
            </w:r>
            <w:r w:rsidRPr="00203247">
              <w:t>if (true) {</w:t>
            </w:r>
          </w:p>
          <w:p w14:paraId="59B8C41A" w14:textId="0A1F2D2E" w:rsidR="00074B00" w:rsidRPr="00203247" w:rsidRDefault="00074B00" w:rsidP="00074B00">
            <w:r w:rsidRPr="00203247">
              <w:t xml:space="preserve">   let name</w:t>
            </w:r>
            <w:r>
              <w:t>1</w:t>
            </w:r>
            <w:r w:rsidRPr="00203247">
              <w:t xml:space="preserve"> = </w:t>
            </w:r>
            <w:r>
              <w:t>“Auritra”</w:t>
            </w:r>
          </w:p>
          <w:p w14:paraId="2047F54D" w14:textId="77777777" w:rsidR="00074B00" w:rsidRDefault="00074B00" w:rsidP="00074B00">
            <w:r w:rsidRPr="00203247">
              <w:t>}</w:t>
            </w:r>
          </w:p>
          <w:p w14:paraId="039A49B1" w14:textId="77777777" w:rsidR="00074B00" w:rsidRPr="00203247" w:rsidRDefault="00074B00" w:rsidP="00074B00"/>
          <w:p w14:paraId="23453864" w14:textId="3916BC7E" w:rsidR="00074B00" w:rsidRDefault="00074B00" w:rsidP="008600E3">
            <w:r>
              <w:t xml:space="preserve">Here name1 is defined more than once in different scopes. </w:t>
            </w:r>
          </w:p>
          <w:p w14:paraId="40FB5732" w14:textId="77777777" w:rsidR="002949AB" w:rsidRDefault="002949AB" w:rsidP="008600E3"/>
          <w:p w14:paraId="5401A94D" w14:textId="77777777" w:rsidR="002949AB" w:rsidRDefault="002949AB" w:rsidP="008600E3">
            <w:r>
              <w:t>4. The value of a variable defined in parent scope can be changed in the child scope. This is known as variable shadowing in JavaScript.</w:t>
            </w:r>
          </w:p>
          <w:p w14:paraId="5998908A" w14:textId="77777777" w:rsidR="00074B00" w:rsidRDefault="00074B00" w:rsidP="008600E3"/>
          <w:p w14:paraId="4C7467DF" w14:textId="64158022" w:rsidR="00074B00" w:rsidRDefault="00074B00" w:rsidP="00074B00">
            <w:r>
              <w:t>Example:</w:t>
            </w:r>
          </w:p>
          <w:p w14:paraId="27E177F6" w14:textId="77777777" w:rsidR="00074B00" w:rsidRDefault="00074B00" w:rsidP="00074B00"/>
          <w:p w14:paraId="28C1A1FE" w14:textId="00BEC29A" w:rsidR="00074B00" w:rsidRDefault="00074B00" w:rsidP="00074B00">
            <w:r>
              <w:t>let name = “Arijit”</w:t>
            </w:r>
          </w:p>
          <w:p w14:paraId="277047CB" w14:textId="77777777" w:rsidR="00074B00" w:rsidRDefault="00074B00" w:rsidP="00074B00">
            <w:r>
              <w:t>if (true) {</w:t>
            </w:r>
          </w:p>
          <w:p w14:paraId="197F0B45" w14:textId="598DF330" w:rsidR="00074B00" w:rsidRDefault="00074B00" w:rsidP="00074B00">
            <w:r>
              <w:t xml:space="preserve">   let name = “Auritra”</w:t>
            </w:r>
          </w:p>
          <w:p w14:paraId="35B74C22" w14:textId="1113B50E" w:rsidR="00074B00" w:rsidRDefault="00074B00" w:rsidP="00074B00">
            <w:r>
              <w:t xml:space="preserve">   if (true) {</w:t>
            </w:r>
          </w:p>
          <w:p w14:paraId="3C158E76" w14:textId="2A963B16" w:rsidR="00074B00" w:rsidRDefault="00074B00" w:rsidP="00074B00">
            <w:r>
              <w:t xml:space="preserve">      console.log(name)</w:t>
            </w:r>
          </w:p>
          <w:p w14:paraId="60658BFD" w14:textId="21213E0E" w:rsidR="00074B00" w:rsidRDefault="00074B00" w:rsidP="00074B00">
            <w:r>
              <w:t xml:space="preserve">   }</w:t>
            </w:r>
          </w:p>
          <w:p w14:paraId="39E00559" w14:textId="77777777" w:rsidR="00074B00" w:rsidRDefault="00074B00" w:rsidP="00074B00">
            <w:r>
              <w:t>}</w:t>
            </w:r>
          </w:p>
          <w:p w14:paraId="6239F269" w14:textId="27AB7350" w:rsidR="00074B00" w:rsidRDefault="00074B00" w:rsidP="00074B00">
            <w:r>
              <w:lastRenderedPageBreak/>
              <w:t>Output: Auritra</w:t>
            </w:r>
          </w:p>
          <w:p w14:paraId="77738074" w14:textId="2513CB6B" w:rsidR="00D41A17" w:rsidRDefault="00D41A17" w:rsidP="00074B00"/>
          <w:p w14:paraId="036F834B" w14:textId="65A7A26B" w:rsidR="00D41A17" w:rsidRDefault="00D41A17" w:rsidP="00074B00">
            <w:r>
              <w:t>5. If a variable is not defined locally, it will search in the parent scope (if any) and if it is not found in the parent scope, it will search in the global scope</w:t>
            </w:r>
            <w:r w:rsidR="006536B7">
              <w:t>. If the variable is not defined there also, it will automatically create a global variable. This is known as global leaking.</w:t>
            </w:r>
          </w:p>
          <w:p w14:paraId="6B0EC181" w14:textId="30225B83" w:rsidR="006536B7" w:rsidRDefault="006536B7" w:rsidP="00074B00"/>
          <w:p w14:paraId="311D8EED" w14:textId="6512C964" w:rsidR="006536B7" w:rsidRDefault="006536B7" w:rsidP="00074B00">
            <w:r>
              <w:t>Example:</w:t>
            </w:r>
          </w:p>
          <w:p w14:paraId="1CC4E6EF" w14:textId="48DC1DFD" w:rsidR="006536B7" w:rsidRDefault="006536B7" w:rsidP="00074B00"/>
          <w:p w14:paraId="704B0052" w14:textId="77777777" w:rsidR="006536B7" w:rsidRDefault="006536B7" w:rsidP="006536B7">
            <w:r>
              <w:t>if (true) {</w:t>
            </w:r>
          </w:p>
          <w:p w14:paraId="3B3B8821" w14:textId="29B7382A" w:rsidR="006536B7" w:rsidRDefault="006536B7" w:rsidP="006536B7">
            <w:r>
              <w:t xml:space="preserve">   if (true) {</w:t>
            </w:r>
          </w:p>
          <w:p w14:paraId="74F27035" w14:textId="46F59AD2" w:rsidR="006536B7" w:rsidRDefault="006536B7" w:rsidP="006536B7">
            <w:r>
              <w:t xml:space="preserve">      name = “Auritra” </w:t>
            </w:r>
          </w:p>
          <w:p w14:paraId="75E22729" w14:textId="77777777" w:rsidR="006536B7" w:rsidRDefault="006536B7" w:rsidP="006536B7">
            <w:r>
              <w:t xml:space="preserve">      console.log(name)</w:t>
            </w:r>
          </w:p>
          <w:p w14:paraId="0005538C" w14:textId="77777777" w:rsidR="006536B7" w:rsidRDefault="006536B7" w:rsidP="006536B7">
            <w:r>
              <w:t xml:space="preserve">   }</w:t>
            </w:r>
          </w:p>
          <w:p w14:paraId="6762DAE1" w14:textId="77777777" w:rsidR="006536B7" w:rsidRDefault="006536B7" w:rsidP="006536B7">
            <w:r>
              <w:t>}</w:t>
            </w:r>
          </w:p>
          <w:p w14:paraId="3F775178" w14:textId="3C9127DE" w:rsidR="006536B7" w:rsidRDefault="006536B7" w:rsidP="006536B7">
            <w:r>
              <w:t>Output: Auritra</w:t>
            </w:r>
          </w:p>
          <w:p w14:paraId="27B341D9" w14:textId="22F1DF46" w:rsidR="006536B7" w:rsidRDefault="006536B7" w:rsidP="006536B7"/>
          <w:p w14:paraId="340F582C" w14:textId="2E0C0F77" w:rsidR="006536B7" w:rsidRDefault="006536B7" w:rsidP="006536B7">
            <w:r>
              <w:t>Here name is not declared using “let” but still the output is “Auritra” instead of an error. This happens due to global leaking.</w:t>
            </w:r>
          </w:p>
          <w:p w14:paraId="3AA5141B" w14:textId="5EC8D4CC" w:rsidR="00074B00" w:rsidRDefault="00074B00" w:rsidP="008600E3"/>
        </w:tc>
      </w:tr>
      <w:tr w:rsidR="000F62FA" w14:paraId="325656C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F47668" w14:textId="2E450B12" w:rsidR="000F62FA" w:rsidRDefault="00AA2781" w:rsidP="005E0134">
            <w:pPr>
              <w:pStyle w:val="ListNumber"/>
            </w:pPr>
            <w:r>
              <w:lastRenderedPageBreak/>
              <w:t>Function without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BAE9D2E" w14:textId="77777777" w:rsidR="0066216C" w:rsidRDefault="0066216C" w:rsidP="008600E3">
            <w:r>
              <w:t>Defining:</w:t>
            </w:r>
          </w:p>
          <w:p w14:paraId="3EE8EA0A" w14:textId="08675063" w:rsidR="0066216C" w:rsidRDefault="0066216C" w:rsidP="008600E3">
            <w:r>
              <w:t>let functionName = function () {</w:t>
            </w:r>
          </w:p>
          <w:p w14:paraId="7E8395C4" w14:textId="5CD6D211" w:rsidR="0066216C" w:rsidRDefault="0066216C" w:rsidP="008600E3">
            <w:r>
              <w:t xml:space="preserve">      console.log (“Hello World”)</w:t>
            </w:r>
          </w:p>
          <w:p w14:paraId="6FA9136D" w14:textId="29C67ECB" w:rsidR="000F62FA" w:rsidRDefault="0066216C" w:rsidP="008600E3">
            <w:r>
              <w:t>}</w:t>
            </w:r>
          </w:p>
          <w:p w14:paraId="3EFAEFA3" w14:textId="77777777" w:rsidR="00AA2781" w:rsidRDefault="00AA2781" w:rsidP="008600E3"/>
          <w:p w14:paraId="38563FF7" w14:textId="377F9F16" w:rsidR="0066216C" w:rsidRDefault="0066216C" w:rsidP="008600E3">
            <w:r>
              <w:t>Calling:</w:t>
            </w:r>
          </w:p>
          <w:p w14:paraId="32585186" w14:textId="77777777" w:rsidR="0066216C" w:rsidRDefault="0066216C" w:rsidP="008600E3">
            <w:r>
              <w:t>functionName ()</w:t>
            </w:r>
          </w:p>
          <w:p w14:paraId="0378D007" w14:textId="77777777" w:rsidR="00AA2781" w:rsidRDefault="00AA2781" w:rsidP="008600E3"/>
          <w:p w14:paraId="01D9D010" w14:textId="77777777" w:rsidR="00AA2781" w:rsidRDefault="00AA2781" w:rsidP="008600E3">
            <w:r>
              <w:t>Output:</w:t>
            </w:r>
          </w:p>
          <w:p w14:paraId="256F1A72" w14:textId="6FD751EA" w:rsidR="00AA2781" w:rsidRDefault="00AA2781" w:rsidP="008600E3">
            <w:r>
              <w:t>Hello World</w:t>
            </w:r>
          </w:p>
        </w:tc>
      </w:tr>
      <w:tr w:rsidR="000F62FA" w14:paraId="296C393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743C148" w14:textId="6652F684" w:rsidR="000F62FA" w:rsidRDefault="00AA2781" w:rsidP="005E0134">
            <w:pPr>
              <w:pStyle w:val="ListNumber"/>
            </w:pPr>
            <w:r>
              <w:t>Function with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EC5F68B" w14:textId="77777777" w:rsidR="00AA2781" w:rsidRDefault="00AA2781" w:rsidP="008600E3">
            <w:r>
              <w:t>Defining:</w:t>
            </w:r>
          </w:p>
          <w:p w14:paraId="7F651B04" w14:textId="2D44ADA2" w:rsidR="000F62FA" w:rsidRDefault="00AA2781" w:rsidP="008600E3">
            <w:r>
              <w:t>let functionName =function(num) {</w:t>
            </w:r>
          </w:p>
          <w:p w14:paraId="766DE4AF" w14:textId="24613903" w:rsidR="00AA2781" w:rsidRDefault="00AA2781" w:rsidP="008600E3">
            <w:r>
              <w:t xml:space="preserve">       console.log (num)</w:t>
            </w:r>
          </w:p>
          <w:p w14:paraId="5DF59128" w14:textId="3BC81B67" w:rsidR="00AA2781" w:rsidRDefault="00AA2781" w:rsidP="008600E3">
            <w:r>
              <w:t>}</w:t>
            </w:r>
          </w:p>
          <w:p w14:paraId="06D01A6F" w14:textId="77777777" w:rsidR="00AA2781" w:rsidRDefault="00AA2781" w:rsidP="008600E3"/>
          <w:p w14:paraId="7050B900" w14:textId="77777777" w:rsidR="00AA2781" w:rsidRDefault="00AA2781" w:rsidP="008600E3">
            <w:r>
              <w:t>Calling:</w:t>
            </w:r>
          </w:p>
          <w:p w14:paraId="5182AB18" w14:textId="77777777" w:rsidR="00AA2781" w:rsidRDefault="00AA2781" w:rsidP="008600E3">
            <w:proofErr w:type="gramStart"/>
            <w:r>
              <w:t>functionName(</w:t>
            </w:r>
            <w:proofErr w:type="gramEnd"/>
            <w:r>
              <w:t>3)</w:t>
            </w:r>
          </w:p>
          <w:p w14:paraId="6E5A870F" w14:textId="77777777" w:rsidR="00AA2781" w:rsidRDefault="00AA2781" w:rsidP="008600E3"/>
          <w:p w14:paraId="1C8BAEC1" w14:textId="77777777" w:rsidR="00AA2781" w:rsidRDefault="00AA2781" w:rsidP="008600E3">
            <w:r>
              <w:t>Output:</w:t>
            </w:r>
          </w:p>
          <w:p w14:paraId="4D5AA4AC" w14:textId="35BBF2AA" w:rsidR="00AA2781" w:rsidRDefault="00AA2781" w:rsidP="008600E3">
            <w:r>
              <w:t>3</w:t>
            </w:r>
          </w:p>
        </w:tc>
      </w:tr>
      <w:tr w:rsidR="000F62FA" w14:paraId="0FD3DC4F"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D2E5EB0" w14:textId="358E17F1" w:rsidR="000F62FA" w:rsidRDefault="00E96AE7" w:rsidP="005E0134">
            <w:pPr>
              <w:pStyle w:val="ListNumber"/>
            </w:pPr>
            <w:r>
              <w:t>Function with return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DC20FD8" w14:textId="7B35C873" w:rsidR="00E96AE7" w:rsidRDefault="00E96AE7" w:rsidP="00E96AE7">
            <w:r>
              <w:t>Defining:</w:t>
            </w:r>
          </w:p>
          <w:p w14:paraId="62DCC00A" w14:textId="01D2598C" w:rsidR="00E96AE7" w:rsidRDefault="00E96AE7" w:rsidP="00E96AE7">
            <w:r>
              <w:t>let squareNumber =function(num) {</w:t>
            </w:r>
          </w:p>
          <w:p w14:paraId="49C036C5" w14:textId="77777777" w:rsidR="00E96AE7" w:rsidRDefault="00E96AE7" w:rsidP="00E96AE7">
            <w:r>
              <w:t xml:space="preserve">      let square = num*num</w:t>
            </w:r>
          </w:p>
          <w:p w14:paraId="6E01F60F" w14:textId="77777777" w:rsidR="00E96AE7" w:rsidRDefault="00E96AE7" w:rsidP="00E96AE7">
            <w:r>
              <w:t xml:space="preserve">      return square</w:t>
            </w:r>
          </w:p>
          <w:p w14:paraId="5C499D20" w14:textId="5957EF11" w:rsidR="00E96AE7" w:rsidRDefault="00E96AE7" w:rsidP="00E96AE7">
            <w:r>
              <w:t>}</w:t>
            </w:r>
          </w:p>
          <w:p w14:paraId="1D7B52CB" w14:textId="1F23F3A4" w:rsidR="00E96AE7" w:rsidRDefault="00E96AE7" w:rsidP="00E96AE7"/>
          <w:p w14:paraId="41468F67" w14:textId="4EAC13BD" w:rsidR="00E96AE7" w:rsidRDefault="00E96AE7" w:rsidP="00E96AE7">
            <w:r>
              <w:t>Calling:</w:t>
            </w:r>
          </w:p>
          <w:p w14:paraId="13E3EE79" w14:textId="77777777" w:rsidR="000F62FA" w:rsidRDefault="00E96AE7" w:rsidP="00E96AE7">
            <w:r>
              <w:t>console.log(</w:t>
            </w:r>
            <w:proofErr w:type="gramStart"/>
            <w:r>
              <w:t>squareNumber(</w:t>
            </w:r>
            <w:proofErr w:type="gramEnd"/>
            <w:r>
              <w:t>3))</w:t>
            </w:r>
          </w:p>
          <w:p w14:paraId="024F73D5" w14:textId="77777777" w:rsidR="00E96AE7" w:rsidRDefault="00E96AE7" w:rsidP="00E96AE7"/>
          <w:p w14:paraId="7C3941E7" w14:textId="77777777" w:rsidR="00E96AE7" w:rsidRDefault="00E96AE7" w:rsidP="00E96AE7">
            <w:r>
              <w:t>Output:</w:t>
            </w:r>
          </w:p>
          <w:p w14:paraId="16F3536B" w14:textId="65B3F2E7" w:rsidR="00E96AE7" w:rsidRDefault="00E96AE7" w:rsidP="00E96AE7">
            <w:r>
              <w:t>9</w:t>
            </w:r>
          </w:p>
        </w:tc>
      </w:tr>
      <w:tr w:rsidR="005E0134" w14:paraId="0006985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99EA50" w14:textId="7578512E" w:rsidR="005E0134" w:rsidRDefault="007A3E28" w:rsidP="005E0134">
            <w:pPr>
              <w:pStyle w:val="ListNumber"/>
            </w:pPr>
            <w:r>
              <w:lastRenderedPageBreak/>
              <w:t>Objects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95FF269" w14:textId="37CD0F83" w:rsidR="005E0134" w:rsidRDefault="007A3E28" w:rsidP="005E0134">
            <w:r>
              <w:t>Collection of related data of primitive or reference/object data type in form of key-value pair</w:t>
            </w:r>
            <w:r w:rsidR="001B5606">
              <w:t>.</w:t>
            </w:r>
          </w:p>
          <w:p w14:paraId="50D8E789" w14:textId="77777777" w:rsidR="001B5606" w:rsidRDefault="001B5606" w:rsidP="005E0134"/>
          <w:p w14:paraId="2366D013" w14:textId="101EFE8B" w:rsidR="007A3E28" w:rsidRDefault="001B5606" w:rsidP="005E0134">
            <w:r>
              <w:t>Example:</w:t>
            </w:r>
          </w:p>
          <w:p w14:paraId="1017D398" w14:textId="77777777" w:rsidR="001B5606" w:rsidRDefault="001B5606" w:rsidP="005E0134"/>
          <w:p w14:paraId="02862E64" w14:textId="77777777" w:rsidR="007A3E28" w:rsidRDefault="007A3E28" w:rsidP="005E0134">
            <w:r>
              <w:t>let person = {</w:t>
            </w:r>
          </w:p>
          <w:p w14:paraId="216B465F" w14:textId="4D07D225" w:rsidR="007A3E28" w:rsidRDefault="007A3E28" w:rsidP="005E0134">
            <w:r>
              <w:t xml:space="preserve">    </w:t>
            </w:r>
            <w:r w:rsidR="001F6C3D">
              <w:t>n</w:t>
            </w:r>
            <w:r>
              <w:t>ame: “Arijit”,</w:t>
            </w:r>
          </w:p>
          <w:p w14:paraId="4EB6DBA7" w14:textId="1A4B7655" w:rsidR="007A3E28" w:rsidRDefault="007A3E28" w:rsidP="005E0134">
            <w:r>
              <w:t xml:space="preserve">    </w:t>
            </w:r>
            <w:r w:rsidR="001F6C3D">
              <w:t>a</w:t>
            </w:r>
            <w:r>
              <w:t>ge: 37,</w:t>
            </w:r>
          </w:p>
          <w:p w14:paraId="2A7C1B98" w14:textId="2097BC40" w:rsidR="007A3E28" w:rsidRDefault="007A3E28" w:rsidP="005E0134">
            <w:r>
              <w:t xml:space="preserve">    </w:t>
            </w:r>
            <w:r w:rsidR="001F6C3D">
              <w:t>a</w:t>
            </w:r>
            <w:r>
              <w:t>ddress: {</w:t>
            </w:r>
          </w:p>
          <w:p w14:paraId="045CC498" w14:textId="21ECF217" w:rsidR="007A3E28" w:rsidRDefault="007A3E28" w:rsidP="005E0134">
            <w:r>
              <w:t xml:space="preserve">         </w:t>
            </w:r>
            <w:r w:rsidR="001F6C3D">
              <w:t>c</w:t>
            </w:r>
            <w:r>
              <w:t>ountry: “Singapore”,</w:t>
            </w:r>
          </w:p>
          <w:p w14:paraId="01F8D05E" w14:textId="3F135755" w:rsidR="007A3E28" w:rsidRDefault="007A3E28" w:rsidP="005E0134">
            <w:r>
              <w:t xml:space="preserve">         </w:t>
            </w:r>
            <w:r w:rsidR="001F6C3D">
              <w:t>pin</w:t>
            </w:r>
            <w:r>
              <w:t>: 460208</w:t>
            </w:r>
          </w:p>
          <w:p w14:paraId="60A254FB" w14:textId="6EF96E52" w:rsidR="007A3E28" w:rsidRDefault="007A3E28" w:rsidP="005E0134">
            <w:r>
              <w:t xml:space="preserve">    }</w:t>
            </w:r>
          </w:p>
          <w:p w14:paraId="720A3726" w14:textId="0CF29449" w:rsidR="007A3E28" w:rsidRDefault="007A3E28" w:rsidP="005E0134">
            <w:r>
              <w:t>}</w:t>
            </w:r>
          </w:p>
          <w:p w14:paraId="30B27E5D" w14:textId="77777777" w:rsidR="007A3E28" w:rsidRDefault="007A3E28" w:rsidP="005E0134"/>
          <w:p w14:paraId="21641197" w14:textId="77777777" w:rsidR="001F6C3D" w:rsidRDefault="001F6C3D" w:rsidP="005E0134">
            <w:r>
              <w:t>Calling:</w:t>
            </w:r>
          </w:p>
          <w:p w14:paraId="562A7D4F" w14:textId="47CE100D" w:rsidR="001F6C3D" w:rsidRDefault="001F6C3D" w:rsidP="005E0134">
            <w:r>
              <w:t>Console.log(person)</w:t>
            </w:r>
          </w:p>
          <w:p w14:paraId="66A7CBC0" w14:textId="77777777" w:rsidR="001F6C3D" w:rsidRDefault="001F6C3D" w:rsidP="005E0134"/>
          <w:p w14:paraId="52BF070E" w14:textId="77777777" w:rsidR="001F6C3D" w:rsidRDefault="001F6C3D" w:rsidP="001F6C3D">
            <w:r>
              <w:t>Output:</w:t>
            </w:r>
          </w:p>
          <w:p w14:paraId="29AD245F" w14:textId="60950259" w:rsidR="001F6C3D" w:rsidRDefault="001F6C3D" w:rsidP="001F6C3D">
            <w:proofErr w:type="gramStart"/>
            <w:r>
              <w:t>{ name</w:t>
            </w:r>
            <w:proofErr w:type="gramEnd"/>
            <w:r>
              <w:t>: “Arijit”, age: 37, address: {country: “Singapore”, pin: 460208}}</w:t>
            </w:r>
          </w:p>
          <w:p w14:paraId="6086A0B5" w14:textId="27D03099" w:rsidR="001F6C3D" w:rsidRDefault="001F6C3D" w:rsidP="001F6C3D"/>
          <w:p w14:paraId="7DB48E44" w14:textId="77777777" w:rsidR="001F6C3D" w:rsidRDefault="001F6C3D" w:rsidP="001F6C3D">
            <w:r>
              <w:t>Calling:</w:t>
            </w:r>
          </w:p>
          <w:p w14:paraId="12C2B0F4" w14:textId="457F5DC8" w:rsidR="001F6C3D" w:rsidRDefault="001F6C3D" w:rsidP="001F6C3D">
            <w:r>
              <w:t>Console.log(person.name)</w:t>
            </w:r>
          </w:p>
          <w:p w14:paraId="520B49FF" w14:textId="77777777" w:rsidR="001F6C3D" w:rsidRDefault="001F6C3D" w:rsidP="001F6C3D"/>
          <w:p w14:paraId="16228ECF" w14:textId="77777777" w:rsidR="001F6C3D" w:rsidRDefault="001F6C3D" w:rsidP="001F6C3D">
            <w:r>
              <w:t>Output:</w:t>
            </w:r>
          </w:p>
          <w:p w14:paraId="46CD6681" w14:textId="241DB969" w:rsidR="001F6C3D" w:rsidRDefault="001F6C3D" w:rsidP="001F6C3D">
            <w:r>
              <w:t>Arijit</w:t>
            </w:r>
          </w:p>
          <w:p w14:paraId="235EAF0A" w14:textId="026DC776" w:rsidR="00300D68" w:rsidRDefault="00300D68" w:rsidP="001F6C3D"/>
          <w:p w14:paraId="7207D202" w14:textId="77777777" w:rsidR="00300D68" w:rsidRDefault="00300D68" w:rsidP="00300D68">
            <w:r>
              <w:t>Calling:</w:t>
            </w:r>
          </w:p>
          <w:p w14:paraId="3110809A" w14:textId="4F65BA7A" w:rsidR="00300D68" w:rsidRDefault="00300D68" w:rsidP="00300D68">
            <w:r>
              <w:t xml:space="preserve">Console.log(`${person.name} is </w:t>
            </w:r>
            <w:r w:rsidR="00CD4481">
              <w:t xml:space="preserve">${person.age} years </w:t>
            </w:r>
            <w:proofErr w:type="gramStart"/>
            <w:r w:rsidR="00CD4481">
              <w:t>old.</w:t>
            </w:r>
            <w:r>
              <w:t>`</w:t>
            </w:r>
            <w:proofErr w:type="gramEnd"/>
            <w:r w:rsidR="00CD4481">
              <w:t>)</w:t>
            </w:r>
          </w:p>
          <w:p w14:paraId="612260BF" w14:textId="77777777" w:rsidR="00300D68" w:rsidRDefault="00300D68" w:rsidP="00300D68"/>
          <w:p w14:paraId="7EE66031" w14:textId="77777777" w:rsidR="00300D68" w:rsidRDefault="00300D68" w:rsidP="00300D68">
            <w:r>
              <w:t>Output:</w:t>
            </w:r>
          </w:p>
          <w:p w14:paraId="67052BB6" w14:textId="37158395" w:rsidR="00300D68" w:rsidRDefault="00300D68" w:rsidP="00300D68">
            <w:r>
              <w:t>Arijit</w:t>
            </w:r>
            <w:r w:rsidR="00CD4481">
              <w:t xml:space="preserve"> is 37 years old.</w:t>
            </w:r>
          </w:p>
          <w:p w14:paraId="4889AF84" w14:textId="77777777" w:rsidR="00300D68" w:rsidRDefault="00300D68" w:rsidP="001F6C3D"/>
          <w:p w14:paraId="78E5262F" w14:textId="77777777" w:rsidR="001F6C3D" w:rsidRDefault="001F6C3D" w:rsidP="001F6C3D"/>
          <w:p w14:paraId="6CA138A2" w14:textId="0CA397A6" w:rsidR="001F6C3D" w:rsidRDefault="001F6C3D" w:rsidP="005E0134"/>
        </w:tc>
      </w:tr>
      <w:tr w:rsidR="00AB065C" w14:paraId="51C03B01"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36F40A" w14:textId="0B4F1C3E" w:rsidR="00AB065C" w:rsidRDefault="00AF0E6D" w:rsidP="005E0134">
            <w:pPr>
              <w:pStyle w:val="ListNumber"/>
            </w:pPr>
            <w:r>
              <w:t xml:space="preserve">Passing </w:t>
            </w:r>
            <w:r w:rsidR="00CD4481">
              <w:t>Objects with</w:t>
            </w:r>
            <w:r>
              <w:t>in</w:t>
            </w:r>
            <w:r w:rsidR="00CD4481">
              <w:t xml:space="preserve"> functions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39AFCB3" w14:textId="77777777" w:rsidR="001B5606" w:rsidRDefault="001B5606" w:rsidP="005E0134">
            <w:r>
              <w:t>Example:</w:t>
            </w:r>
          </w:p>
          <w:p w14:paraId="174D642A" w14:textId="77777777" w:rsidR="001B5606" w:rsidRDefault="001B5606" w:rsidP="005E0134"/>
          <w:p w14:paraId="47F6140D" w14:textId="1BDD63E1" w:rsidR="00AB065C" w:rsidRDefault="001B5606" w:rsidP="005E0134">
            <w:r>
              <w:t>l</w:t>
            </w:r>
            <w:r w:rsidR="00AF0E6D">
              <w:t>et book1 = {</w:t>
            </w:r>
          </w:p>
          <w:p w14:paraId="4051431A" w14:textId="77777777" w:rsidR="00AF0E6D" w:rsidRDefault="00AF0E6D" w:rsidP="005E0134">
            <w:r>
              <w:t xml:space="preserve">   </w:t>
            </w:r>
            <w:proofErr w:type="gramStart"/>
            <w:r>
              <w:t>title :</w:t>
            </w:r>
            <w:proofErr w:type="gramEnd"/>
            <w:r>
              <w:t xml:space="preserve"> “ABC”,</w:t>
            </w:r>
          </w:p>
          <w:p w14:paraId="295A8C8C" w14:textId="77777777" w:rsidR="00AF0E6D" w:rsidRDefault="00AF0E6D" w:rsidP="005E0134">
            <w:r>
              <w:t xml:space="preserve">   author: “Arijit”</w:t>
            </w:r>
          </w:p>
          <w:p w14:paraId="2B1987C8" w14:textId="0EA1273F" w:rsidR="00AF0E6D" w:rsidRDefault="00AF0E6D" w:rsidP="005E0134">
            <w:r>
              <w:t>}</w:t>
            </w:r>
          </w:p>
          <w:p w14:paraId="576B555B" w14:textId="77777777" w:rsidR="00AF0E6D" w:rsidRDefault="00AF0E6D" w:rsidP="005E0134"/>
          <w:p w14:paraId="52E0A520" w14:textId="7F7F5208" w:rsidR="00AF0E6D" w:rsidRDefault="00AF0E6D" w:rsidP="00AF0E6D">
            <w:r>
              <w:t>let book2 = {</w:t>
            </w:r>
          </w:p>
          <w:p w14:paraId="0F2BAF58" w14:textId="1041D226" w:rsidR="00AF0E6D" w:rsidRDefault="00AF0E6D" w:rsidP="00AF0E6D">
            <w:r>
              <w:t xml:space="preserve">   </w:t>
            </w:r>
            <w:proofErr w:type="gramStart"/>
            <w:r>
              <w:t>title :</w:t>
            </w:r>
            <w:proofErr w:type="gramEnd"/>
            <w:r>
              <w:t xml:space="preserve"> “XYZ”,</w:t>
            </w:r>
          </w:p>
          <w:p w14:paraId="19F279F8" w14:textId="6E3FEF9F" w:rsidR="00AF0E6D" w:rsidRDefault="00AF0E6D" w:rsidP="00AF0E6D">
            <w:r>
              <w:t xml:space="preserve">   author: “Auritra”</w:t>
            </w:r>
          </w:p>
          <w:p w14:paraId="063DDF03" w14:textId="527AF70A" w:rsidR="00AF0E6D" w:rsidRDefault="00AF0E6D" w:rsidP="00AF0E6D">
            <w:r>
              <w:t>}</w:t>
            </w:r>
          </w:p>
          <w:p w14:paraId="52641778" w14:textId="64E53274" w:rsidR="00AF0E6D" w:rsidRDefault="00AF0E6D" w:rsidP="00AF0E6D"/>
          <w:p w14:paraId="47CD8081" w14:textId="6B1DA8FF" w:rsidR="00AF0E6D" w:rsidRDefault="00AF0E6D" w:rsidP="00AF0E6D">
            <w:r>
              <w:t>let getDetails = function(book) {</w:t>
            </w:r>
          </w:p>
          <w:p w14:paraId="4704C2D0" w14:textId="7EDC3D8C" w:rsidR="00AF0E6D" w:rsidRDefault="00AF0E6D" w:rsidP="00AF0E6D">
            <w:r>
              <w:t xml:space="preserve">   console.log(`${</w:t>
            </w:r>
            <w:proofErr w:type="gramStart"/>
            <w:r>
              <w:t>book.title</w:t>
            </w:r>
            <w:proofErr w:type="gramEnd"/>
            <w:r>
              <w:t>} by ${book.author}`)</w:t>
            </w:r>
          </w:p>
          <w:p w14:paraId="5978CD0D" w14:textId="48CF8328" w:rsidR="00AF0E6D" w:rsidRDefault="00AF0E6D" w:rsidP="00AF0E6D">
            <w:r>
              <w:t>}</w:t>
            </w:r>
          </w:p>
          <w:p w14:paraId="5BE75E96" w14:textId="56247E27" w:rsidR="00AF0E6D" w:rsidRDefault="00AF0E6D" w:rsidP="00AF0E6D"/>
          <w:p w14:paraId="510879F4" w14:textId="173767D4" w:rsidR="00AF0E6D" w:rsidRDefault="00AF0E6D" w:rsidP="00AF0E6D">
            <w:r>
              <w:t>Calling:</w:t>
            </w:r>
          </w:p>
          <w:p w14:paraId="4396F420" w14:textId="62322F60" w:rsidR="00AF0E6D" w:rsidRDefault="00AF0E6D" w:rsidP="00AF0E6D">
            <w:r>
              <w:t>getDetails(book1)</w:t>
            </w:r>
          </w:p>
          <w:p w14:paraId="3A50581B" w14:textId="02CD2FCD" w:rsidR="00AF0E6D" w:rsidRDefault="00AF0E6D" w:rsidP="00AF0E6D">
            <w:r>
              <w:t>getDetails(book2)</w:t>
            </w:r>
          </w:p>
          <w:p w14:paraId="14AF6FBE" w14:textId="295E7C35" w:rsidR="00AF0E6D" w:rsidRDefault="00AF0E6D" w:rsidP="00AF0E6D"/>
          <w:p w14:paraId="28CFBFDE" w14:textId="28635565" w:rsidR="00AF0E6D" w:rsidRDefault="00AF0E6D" w:rsidP="00AF0E6D">
            <w:r>
              <w:lastRenderedPageBreak/>
              <w:t>Output:</w:t>
            </w:r>
          </w:p>
          <w:p w14:paraId="05CFD764" w14:textId="0DD26A3C" w:rsidR="00AF0E6D" w:rsidRDefault="00AC6471" w:rsidP="00AF0E6D">
            <w:r>
              <w:t>ABC by Arijit</w:t>
            </w:r>
          </w:p>
          <w:p w14:paraId="03C019B4" w14:textId="2B3D90AB" w:rsidR="00AF0E6D" w:rsidRDefault="00AC6471" w:rsidP="00AF0E6D">
            <w:r>
              <w:t>XYZ by Auritr</w:t>
            </w:r>
            <w:r w:rsidR="00800DDD">
              <w:t>a</w:t>
            </w:r>
          </w:p>
          <w:p w14:paraId="503D10F4" w14:textId="7095387D" w:rsidR="00AF0E6D" w:rsidRDefault="00AF0E6D" w:rsidP="005E0134"/>
        </w:tc>
      </w:tr>
      <w:tr w:rsidR="00800DDD" w14:paraId="046A852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E4333AF" w14:textId="3E47DC6D" w:rsidR="00800DDD" w:rsidRDefault="00800DDD" w:rsidP="005E0134">
            <w:pPr>
              <w:pStyle w:val="ListNumber"/>
            </w:pPr>
            <w:r>
              <w:lastRenderedPageBreak/>
              <w:t>Functions returning Object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43C7DCA" w14:textId="77777777" w:rsidR="00CD78A9" w:rsidRDefault="00CD78A9" w:rsidP="00800DDD">
            <w:r>
              <w:t>Example1:</w:t>
            </w:r>
          </w:p>
          <w:p w14:paraId="72AFFB61" w14:textId="77777777" w:rsidR="00CD78A9" w:rsidRDefault="00CD78A9" w:rsidP="00800DDD"/>
          <w:p w14:paraId="6C8784C9" w14:textId="2FB29FFA" w:rsidR="00800DDD" w:rsidRDefault="00800DDD" w:rsidP="00800DDD">
            <w:r>
              <w:t>let book1 = {</w:t>
            </w:r>
          </w:p>
          <w:p w14:paraId="25FE176B" w14:textId="77777777" w:rsidR="00800DDD" w:rsidRDefault="00800DDD" w:rsidP="00800DDD">
            <w:r>
              <w:t xml:space="preserve">   </w:t>
            </w:r>
            <w:proofErr w:type="gramStart"/>
            <w:r>
              <w:t>title :</w:t>
            </w:r>
            <w:proofErr w:type="gramEnd"/>
            <w:r>
              <w:t xml:space="preserve"> “ABC”,</w:t>
            </w:r>
          </w:p>
          <w:p w14:paraId="1FD53C37" w14:textId="1065D723" w:rsidR="00800DDD" w:rsidRDefault="00800DDD" w:rsidP="00800DDD">
            <w:r>
              <w:t xml:space="preserve">   author: “Arijit”</w:t>
            </w:r>
            <w:r w:rsidR="001B5606">
              <w:t>,</w:t>
            </w:r>
          </w:p>
          <w:p w14:paraId="2DFB16A2" w14:textId="32058317" w:rsidR="001B5606" w:rsidRDefault="001B5606" w:rsidP="00800DDD">
            <w:r>
              <w:t xml:space="preserve">   page: 100</w:t>
            </w:r>
          </w:p>
          <w:p w14:paraId="3D1B37FA" w14:textId="77777777" w:rsidR="001B5606" w:rsidRDefault="001B5606" w:rsidP="00800DDD"/>
          <w:p w14:paraId="5273C360" w14:textId="77777777" w:rsidR="00800DDD" w:rsidRDefault="00800DDD" w:rsidP="00800DDD">
            <w:r>
              <w:t>}</w:t>
            </w:r>
          </w:p>
          <w:p w14:paraId="3E1B18F6" w14:textId="77777777" w:rsidR="00800DDD" w:rsidRDefault="00800DDD" w:rsidP="00800DDD"/>
          <w:p w14:paraId="30995C1A" w14:textId="77777777" w:rsidR="00800DDD" w:rsidRDefault="00800DDD" w:rsidP="00800DDD">
            <w:r>
              <w:t>let book2 = {</w:t>
            </w:r>
          </w:p>
          <w:p w14:paraId="066F16E8" w14:textId="77777777" w:rsidR="00800DDD" w:rsidRDefault="00800DDD" w:rsidP="00800DDD">
            <w:r>
              <w:t xml:space="preserve">   </w:t>
            </w:r>
            <w:proofErr w:type="gramStart"/>
            <w:r>
              <w:t>title :</w:t>
            </w:r>
            <w:proofErr w:type="gramEnd"/>
            <w:r>
              <w:t xml:space="preserve"> “XYZ”,</w:t>
            </w:r>
          </w:p>
          <w:p w14:paraId="6ECE845E" w14:textId="6FAC0E56" w:rsidR="00800DDD" w:rsidRDefault="00800DDD" w:rsidP="00800DDD">
            <w:r>
              <w:t xml:space="preserve">   author: “Auritra”</w:t>
            </w:r>
            <w:r w:rsidR="001B5606">
              <w:t>,</w:t>
            </w:r>
          </w:p>
          <w:p w14:paraId="36AEDB79" w14:textId="049DDF9F" w:rsidR="001B5606" w:rsidRDefault="001B5606" w:rsidP="00800DDD">
            <w:r>
              <w:t xml:space="preserve">   page: 200</w:t>
            </w:r>
          </w:p>
          <w:p w14:paraId="03B8EBEF" w14:textId="77777777" w:rsidR="00800DDD" w:rsidRDefault="00800DDD" w:rsidP="00800DDD">
            <w:r>
              <w:t>}</w:t>
            </w:r>
          </w:p>
          <w:p w14:paraId="683FE4F2" w14:textId="77777777" w:rsidR="00800DDD" w:rsidRDefault="00800DDD" w:rsidP="00800DDD"/>
          <w:p w14:paraId="763F0FCC" w14:textId="77777777" w:rsidR="00800DDD" w:rsidRDefault="00800DDD" w:rsidP="00800DDD">
            <w:r>
              <w:t>let getDetails = function(book) {</w:t>
            </w:r>
          </w:p>
          <w:p w14:paraId="3971E8DA" w14:textId="77777777" w:rsidR="001B5606" w:rsidRDefault="00800DDD" w:rsidP="00800DDD">
            <w:r>
              <w:t xml:space="preserve">   return</w:t>
            </w:r>
            <w:r w:rsidR="001B5606">
              <w:t xml:space="preserve"> {</w:t>
            </w:r>
          </w:p>
          <w:p w14:paraId="6C4DF6EC" w14:textId="0A241C1D" w:rsidR="00800DDD" w:rsidRDefault="001B5606" w:rsidP="00800DDD">
            <w:r>
              <w:t xml:space="preserve">       </w:t>
            </w:r>
            <w:proofErr w:type="gramStart"/>
            <w:r>
              <w:t>details:</w:t>
            </w:r>
            <w:r w:rsidR="00800DDD">
              <w:t>`</w:t>
            </w:r>
            <w:proofErr w:type="gramEnd"/>
            <w:r w:rsidR="00800DDD">
              <w:t>${book.title} by ${book.author}`</w:t>
            </w:r>
          </w:p>
          <w:p w14:paraId="265738B0" w14:textId="379885AB" w:rsidR="001B5606" w:rsidRDefault="001B5606" w:rsidP="00800DDD">
            <w:r>
              <w:t xml:space="preserve">       </w:t>
            </w:r>
            <w:proofErr w:type="gramStart"/>
            <w:r>
              <w:t>pageCount :</w:t>
            </w:r>
            <w:proofErr w:type="gramEnd"/>
            <w:r>
              <w:t xml:space="preserve"> `The ${book.title} is ${book.page} pages long`</w:t>
            </w:r>
          </w:p>
          <w:p w14:paraId="714CBFB8" w14:textId="0D30CA30" w:rsidR="001B5606" w:rsidRDefault="001B5606" w:rsidP="00800DDD">
            <w:r>
              <w:t xml:space="preserve">   }</w:t>
            </w:r>
          </w:p>
          <w:p w14:paraId="0606B8A5" w14:textId="77777777" w:rsidR="00800DDD" w:rsidRDefault="00800DDD" w:rsidP="00800DDD">
            <w:r>
              <w:t>}</w:t>
            </w:r>
          </w:p>
          <w:p w14:paraId="4AE63DA0" w14:textId="77777777" w:rsidR="00800DDD" w:rsidRDefault="00800DDD" w:rsidP="00800DDD"/>
          <w:p w14:paraId="7DD6F8FD" w14:textId="77777777" w:rsidR="00800DDD" w:rsidRDefault="00800DDD" w:rsidP="00800DDD">
            <w:r>
              <w:t>Calling:</w:t>
            </w:r>
          </w:p>
          <w:p w14:paraId="171899AE" w14:textId="655AD3AF" w:rsidR="00800DDD" w:rsidRDefault="001B5606" w:rsidP="00800DDD">
            <w:r>
              <w:t>console.log(getDetails(book1))</w:t>
            </w:r>
          </w:p>
          <w:p w14:paraId="25CC698D" w14:textId="77777777" w:rsidR="00800DDD" w:rsidRDefault="00800DDD" w:rsidP="00800DDD"/>
          <w:p w14:paraId="2DFA08AF" w14:textId="77777777" w:rsidR="00800DDD" w:rsidRDefault="00800DDD" w:rsidP="00800DDD">
            <w:r>
              <w:t>Output:</w:t>
            </w:r>
          </w:p>
          <w:p w14:paraId="6F027B8C" w14:textId="28518CB2" w:rsidR="00800DDD" w:rsidRDefault="001B5606" w:rsidP="00800DDD">
            <w:proofErr w:type="gramStart"/>
            <w:r>
              <w:t>{ details</w:t>
            </w:r>
            <w:proofErr w:type="gramEnd"/>
            <w:r>
              <w:t xml:space="preserve">: </w:t>
            </w:r>
            <w:r w:rsidR="00800DDD">
              <w:t>ABC by Arijit</w:t>
            </w:r>
            <w:r>
              <w:t>, pageCount: The ABC</w:t>
            </w:r>
            <w:r w:rsidR="00800DDD">
              <w:t xml:space="preserve"> </w:t>
            </w:r>
            <w:r>
              <w:t>is 100 pages long.}</w:t>
            </w:r>
          </w:p>
          <w:p w14:paraId="5B8F5457" w14:textId="24A378FB" w:rsidR="00CD78A9" w:rsidRDefault="00CD78A9" w:rsidP="00800DDD"/>
          <w:p w14:paraId="2E9F7D44" w14:textId="3D34813F" w:rsidR="00CD78A9" w:rsidRDefault="00CD78A9" w:rsidP="00CD78A9">
            <w:r>
              <w:t>Example2:</w:t>
            </w:r>
          </w:p>
          <w:p w14:paraId="37955965" w14:textId="77777777" w:rsidR="00CD78A9" w:rsidRDefault="00CD78A9" w:rsidP="00CD78A9"/>
          <w:p w14:paraId="77933A4D" w14:textId="77777777" w:rsidR="00CD78A9" w:rsidRDefault="00CD78A9" w:rsidP="00CD78A9">
            <w:r>
              <w:t>let book1 = {</w:t>
            </w:r>
          </w:p>
          <w:p w14:paraId="6630882B" w14:textId="77777777" w:rsidR="00CD78A9" w:rsidRDefault="00CD78A9" w:rsidP="00CD78A9">
            <w:r>
              <w:t xml:space="preserve">   </w:t>
            </w:r>
            <w:proofErr w:type="gramStart"/>
            <w:r>
              <w:t>title :</w:t>
            </w:r>
            <w:proofErr w:type="gramEnd"/>
            <w:r>
              <w:t xml:space="preserve"> “ABC”,</w:t>
            </w:r>
          </w:p>
          <w:p w14:paraId="6EE4BE8C" w14:textId="77777777" w:rsidR="00CD78A9" w:rsidRDefault="00CD78A9" w:rsidP="00CD78A9">
            <w:r>
              <w:t xml:space="preserve">   author: “Arijit”,</w:t>
            </w:r>
          </w:p>
          <w:p w14:paraId="586EF466" w14:textId="77777777" w:rsidR="00CD78A9" w:rsidRDefault="00CD78A9" w:rsidP="00CD78A9">
            <w:r>
              <w:t xml:space="preserve">   page: 100</w:t>
            </w:r>
          </w:p>
          <w:p w14:paraId="33A2CA7E" w14:textId="77777777" w:rsidR="00CD78A9" w:rsidRDefault="00CD78A9" w:rsidP="00CD78A9"/>
          <w:p w14:paraId="073F0AA9" w14:textId="77777777" w:rsidR="00CD78A9" w:rsidRDefault="00CD78A9" w:rsidP="00CD78A9">
            <w:r>
              <w:t>}</w:t>
            </w:r>
          </w:p>
          <w:p w14:paraId="1888A26E" w14:textId="77777777" w:rsidR="00CD78A9" w:rsidRDefault="00CD78A9" w:rsidP="00CD78A9"/>
          <w:p w14:paraId="4CCC0FCE" w14:textId="77777777" w:rsidR="00CD78A9" w:rsidRDefault="00CD78A9" w:rsidP="00CD78A9">
            <w:r>
              <w:t>let book2 = {</w:t>
            </w:r>
          </w:p>
          <w:p w14:paraId="4B87345E" w14:textId="77777777" w:rsidR="00CD78A9" w:rsidRDefault="00CD78A9" w:rsidP="00CD78A9">
            <w:r>
              <w:t xml:space="preserve">   </w:t>
            </w:r>
            <w:proofErr w:type="gramStart"/>
            <w:r>
              <w:t>title :</w:t>
            </w:r>
            <w:proofErr w:type="gramEnd"/>
            <w:r>
              <w:t xml:space="preserve"> “XYZ”,</w:t>
            </w:r>
          </w:p>
          <w:p w14:paraId="1CF0CE85" w14:textId="77777777" w:rsidR="00CD78A9" w:rsidRDefault="00CD78A9" w:rsidP="00CD78A9">
            <w:r>
              <w:t xml:space="preserve">   author: “Auritra”,</w:t>
            </w:r>
          </w:p>
          <w:p w14:paraId="5D2F8C05" w14:textId="77777777" w:rsidR="00CD78A9" w:rsidRDefault="00CD78A9" w:rsidP="00CD78A9">
            <w:r>
              <w:t xml:space="preserve">   page: 200</w:t>
            </w:r>
          </w:p>
          <w:p w14:paraId="041B9581" w14:textId="77777777" w:rsidR="00CD78A9" w:rsidRDefault="00CD78A9" w:rsidP="00CD78A9">
            <w:r>
              <w:t>}</w:t>
            </w:r>
          </w:p>
          <w:p w14:paraId="314328BE" w14:textId="77777777" w:rsidR="00CD78A9" w:rsidRDefault="00CD78A9" w:rsidP="00CD78A9"/>
          <w:p w14:paraId="787EC14F" w14:textId="77777777" w:rsidR="00CD78A9" w:rsidRDefault="00CD78A9" w:rsidP="00CD78A9">
            <w:r>
              <w:t>let getDetails = function(book) {</w:t>
            </w:r>
          </w:p>
          <w:p w14:paraId="31CAEE0F" w14:textId="77777777" w:rsidR="00CD78A9" w:rsidRDefault="00CD78A9" w:rsidP="00CD78A9">
            <w:r>
              <w:t xml:space="preserve">   return {</w:t>
            </w:r>
          </w:p>
          <w:p w14:paraId="511B80C0" w14:textId="77777777" w:rsidR="00CD78A9" w:rsidRDefault="00CD78A9" w:rsidP="00CD78A9">
            <w:r>
              <w:t xml:space="preserve">       </w:t>
            </w:r>
            <w:proofErr w:type="gramStart"/>
            <w:r>
              <w:t>details:`</w:t>
            </w:r>
            <w:proofErr w:type="gramEnd"/>
            <w:r>
              <w:t>${book.title} by ${book.author}`</w:t>
            </w:r>
          </w:p>
          <w:p w14:paraId="272734A5" w14:textId="77777777" w:rsidR="00CD78A9" w:rsidRDefault="00CD78A9" w:rsidP="00CD78A9">
            <w:r>
              <w:t xml:space="preserve">       </w:t>
            </w:r>
            <w:proofErr w:type="gramStart"/>
            <w:r>
              <w:t>pageCount :</w:t>
            </w:r>
            <w:proofErr w:type="gramEnd"/>
            <w:r>
              <w:t xml:space="preserve"> `The ${book.title} is ${book.page} pages long`</w:t>
            </w:r>
          </w:p>
          <w:p w14:paraId="261B7130" w14:textId="77777777" w:rsidR="00CD78A9" w:rsidRDefault="00CD78A9" w:rsidP="00CD78A9">
            <w:r>
              <w:t xml:space="preserve">   }</w:t>
            </w:r>
          </w:p>
          <w:p w14:paraId="05D210B6" w14:textId="77777777" w:rsidR="00CD78A9" w:rsidRDefault="00CD78A9" w:rsidP="00CD78A9">
            <w:r>
              <w:t>}</w:t>
            </w:r>
          </w:p>
          <w:p w14:paraId="66D7DA86" w14:textId="77777777" w:rsidR="00CD78A9" w:rsidRDefault="00CD78A9" w:rsidP="00CD78A9"/>
          <w:p w14:paraId="01E740AB" w14:textId="224F2DCC" w:rsidR="00CD78A9" w:rsidRDefault="00CD78A9" w:rsidP="00CD78A9">
            <w:r>
              <w:lastRenderedPageBreak/>
              <w:t>Calling:</w:t>
            </w:r>
          </w:p>
          <w:p w14:paraId="529CB1C4" w14:textId="02C7750A" w:rsidR="00CD78A9" w:rsidRDefault="00CD78A9" w:rsidP="00CD78A9">
            <w:r>
              <w:t xml:space="preserve">let </w:t>
            </w:r>
            <w:r w:rsidR="000D1AA9">
              <w:t>book1Summary</w:t>
            </w:r>
            <w:r>
              <w:t>= getDetails(book1)</w:t>
            </w:r>
          </w:p>
          <w:p w14:paraId="1FA88882" w14:textId="275BFD56" w:rsidR="00CD78A9" w:rsidRDefault="00CD78A9" w:rsidP="00CD78A9">
            <w:proofErr w:type="gramStart"/>
            <w:r>
              <w:t>console.log(</w:t>
            </w:r>
            <w:proofErr w:type="gramEnd"/>
            <w:r w:rsidR="000D1AA9">
              <w:t>book1Summary</w:t>
            </w:r>
            <w:r>
              <w:t>.pageCount)</w:t>
            </w:r>
          </w:p>
          <w:p w14:paraId="1F89B966" w14:textId="77777777" w:rsidR="00CD78A9" w:rsidRDefault="00CD78A9" w:rsidP="00CD78A9"/>
          <w:p w14:paraId="019A4431" w14:textId="77777777" w:rsidR="00CD78A9" w:rsidRDefault="00CD78A9" w:rsidP="00CD78A9">
            <w:r>
              <w:t>Output:</w:t>
            </w:r>
          </w:p>
          <w:p w14:paraId="1636BFE1" w14:textId="46A79DC2" w:rsidR="00CD78A9" w:rsidRDefault="00CD78A9" w:rsidP="00CD78A9">
            <w:r>
              <w:t>The ABC is 100 pages long.</w:t>
            </w:r>
          </w:p>
          <w:p w14:paraId="2322AD99" w14:textId="77777777" w:rsidR="00800DDD" w:rsidRDefault="00800DDD" w:rsidP="005E0134"/>
        </w:tc>
      </w:tr>
      <w:tr w:rsidR="00800DDD" w14:paraId="45E2A70B"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218B3E7" w14:textId="5A6EDAAB" w:rsidR="00800DDD" w:rsidRDefault="00C529A0" w:rsidP="005E0134">
            <w:pPr>
              <w:pStyle w:val="ListNumber"/>
            </w:pPr>
            <w:r>
              <w:lastRenderedPageBreak/>
              <w:t>Functions as an attribute of an Object/ Object Methods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2A26505" w14:textId="77777777" w:rsidR="00800DDD" w:rsidRDefault="00C529A0" w:rsidP="005E0134">
            <w:r>
              <w:t xml:space="preserve">A method is just </w:t>
            </w:r>
            <w:proofErr w:type="gramStart"/>
            <w:r>
              <w:t>a</w:t>
            </w:r>
            <w:proofErr w:type="gramEnd"/>
            <w:r>
              <w:t xml:space="preserve"> object property whose value/attribute is a function.</w:t>
            </w:r>
          </w:p>
          <w:p w14:paraId="515E090D" w14:textId="77777777" w:rsidR="00304240" w:rsidRDefault="00304240" w:rsidP="005E0134"/>
          <w:p w14:paraId="49BB7A11" w14:textId="77777777" w:rsidR="00304240" w:rsidRDefault="00304240" w:rsidP="005E0134">
            <w:r>
              <w:t>Example:</w:t>
            </w:r>
          </w:p>
          <w:p w14:paraId="09A71ECE" w14:textId="77777777" w:rsidR="00304240" w:rsidRDefault="00304240" w:rsidP="005E0134"/>
          <w:p w14:paraId="2F2BEEA4" w14:textId="77777777" w:rsidR="00304240" w:rsidRDefault="00304240" w:rsidP="005E0134">
            <w:r>
              <w:t>let restaurant = {</w:t>
            </w:r>
          </w:p>
          <w:p w14:paraId="61558101" w14:textId="77777777" w:rsidR="00304240" w:rsidRDefault="00304240" w:rsidP="005E0134">
            <w:r>
              <w:t xml:space="preserve">   name: “ABC”,</w:t>
            </w:r>
          </w:p>
          <w:p w14:paraId="6D9F6C65" w14:textId="47A7C016" w:rsidR="00304240" w:rsidRDefault="00304240" w:rsidP="005E0134">
            <w:r>
              <w:t xml:space="preserve">   capacity: 100,</w:t>
            </w:r>
          </w:p>
          <w:p w14:paraId="35182259" w14:textId="03FCCF10" w:rsidR="00304240" w:rsidRDefault="00304240" w:rsidP="005E0134">
            <w:r>
              <w:t xml:space="preserve">   guestCount: 95,</w:t>
            </w:r>
          </w:p>
          <w:p w14:paraId="486AA87D" w14:textId="77777777" w:rsidR="00304240" w:rsidRDefault="00304240" w:rsidP="005E0134">
            <w:r>
              <w:t xml:space="preserve">   checkAvailability: function(partySize</w:t>
            </w:r>
            <w:proofErr w:type="gramStart"/>
            <w:r>
              <w:t>){</w:t>
            </w:r>
            <w:proofErr w:type="gramEnd"/>
          </w:p>
          <w:p w14:paraId="5EF49681" w14:textId="77777777" w:rsidR="00304240" w:rsidRDefault="00304240" w:rsidP="005E0134">
            <w:r>
              <w:t xml:space="preserve">       let seatsAvailable = </w:t>
            </w:r>
            <w:proofErr w:type="gramStart"/>
            <w:r>
              <w:t>this.capacity</w:t>
            </w:r>
            <w:proofErr w:type="gramEnd"/>
            <w:r>
              <w:t>-this.guestCount</w:t>
            </w:r>
          </w:p>
          <w:p w14:paraId="0DA80033" w14:textId="63108583" w:rsidR="00304240" w:rsidRDefault="00304240" w:rsidP="005E0134">
            <w:r>
              <w:t xml:space="preserve">       return seatsAvailable&lt;=partySize</w:t>
            </w:r>
          </w:p>
          <w:p w14:paraId="0BDED5B9" w14:textId="5952D121" w:rsidR="00304240" w:rsidRDefault="00304240" w:rsidP="005E0134">
            <w:r>
              <w:t xml:space="preserve">   }</w:t>
            </w:r>
          </w:p>
          <w:p w14:paraId="592DC258" w14:textId="5B49B771" w:rsidR="00304240" w:rsidRDefault="00304240" w:rsidP="005E0134">
            <w:r>
              <w:t>}</w:t>
            </w:r>
          </w:p>
          <w:p w14:paraId="360F417E" w14:textId="1EFB5A60" w:rsidR="00304240" w:rsidRDefault="00304240" w:rsidP="005E0134"/>
          <w:p w14:paraId="2BC6E101" w14:textId="4FDF8A21" w:rsidR="00304240" w:rsidRDefault="00304240" w:rsidP="005E0134">
            <w:r>
              <w:t xml:space="preserve">let status = </w:t>
            </w:r>
            <w:proofErr w:type="gramStart"/>
            <w:r>
              <w:t>restaurant.checkAvailability</w:t>
            </w:r>
            <w:proofErr w:type="gramEnd"/>
            <w:r>
              <w:t>(4)</w:t>
            </w:r>
          </w:p>
          <w:p w14:paraId="2AC717A6" w14:textId="5EFFCA7E" w:rsidR="00304240" w:rsidRDefault="00304240" w:rsidP="005E0134">
            <w:r>
              <w:t>console.log(status)</w:t>
            </w:r>
          </w:p>
          <w:p w14:paraId="16083345" w14:textId="53A39C55" w:rsidR="00C8143B" w:rsidRDefault="00C8143B" w:rsidP="005E0134"/>
          <w:p w14:paraId="46B1408C" w14:textId="31DB927D" w:rsidR="00C8143B" w:rsidRDefault="00C8143B" w:rsidP="005E0134">
            <w:r>
              <w:t>Output:</w:t>
            </w:r>
          </w:p>
          <w:p w14:paraId="4F8F8D57" w14:textId="644FCC7C" w:rsidR="00C8143B" w:rsidRDefault="00C8143B" w:rsidP="005E0134">
            <w:r>
              <w:t>True</w:t>
            </w:r>
          </w:p>
          <w:p w14:paraId="64649A78" w14:textId="0286DD3E" w:rsidR="00C8143B" w:rsidRDefault="00C8143B" w:rsidP="005E0134"/>
          <w:p w14:paraId="0AE2395E" w14:textId="5DC52CD7" w:rsidR="00C8143B" w:rsidRDefault="00C8143B" w:rsidP="005E0134">
            <w:r>
              <w:t>Note:</w:t>
            </w:r>
          </w:p>
          <w:p w14:paraId="70562A6A" w14:textId="07C82095" w:rsidR="00C8143B" w:rsidRDefault="00C8143B" w:rsidP="005E0134">
            <w:r>
              <w:t>This inside the checkAvailability function refers to the object restaurant.</w:t>
            </w:r>
          </w:p>
          <w:p w14:paraId="6180A308" w14:textId="77777777" w:rsidR="00304240" w:rsidRDefault="00304240" w:rsidP="005E0134"/>
          <w:p w14:paraId="39FE124A" w14:textId="77777777" w:rsidR="00304240" w:rsidRDefault="00304240" w:rsidP="005E0134"/>
          <w:p w14:paraId="18BA808F" w14:textId="011C693E" w:rsidR="00304240" w:rsidRDefault="00304240" w:rsidP="005E0134"/>
        </w:tc>
      </w:tr>
      <w:tr w:rsidR="00800DDD" w14:paraId="19C30CE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1EA09EF"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A8C0C5C" w14:textId="77777777" w:rsidR="00800DDD" w:rsidRDefault="00800DDD" w:rsidP="005E0134"/>
        </w:tc>
      </w:tr>
      <w:tr w:rsidR="00800DDD" w14:paraId="53DB74E5"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EE294E4"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576A66D" w14:textId="77777777" w:rsidR="00800DDD" w:rsidRDefault="00800DDD" w:rsidP="005E0134"/>
        </w:tc>
      </w:tr>
      <w:tr w:rsidR="00800DDD" w14:paraId="24438A5C"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ECA77AD" w14:textId="27025C12" w:rsidR="00800DDD" w:rsidRDefault="000A4810" w:rsidP="005E0134">
            <w:pPr>
              <w:pStyle w:val="ListNumber"/>
            </w:pPr>
            <w:r>
              <w:t>Object and Array reference/ address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ED34EBA" w14:textId="5576E424" w:rsidR="007E485D" w:rsidRDefault="000A4810" w:rsidP="005E0134">
            <w:r>
              <w:t xml:space="preserve">The value assigned to a variable In JS </w:t>
            </w:r>
            <w:r w:rsidR="007E485D">
              <w:t>decides whether it is stored with assign-by-value or assign-by-reference.</w:t>
            </w:r>
          </w:p>
          <w:p w14:paraId="4D1B2413" w14:textId="77777777" w:rsidR="007E485D" w:rsidRDefault="007E485D" w:rsidP="005E0134"/>
          <w:p w14:paraId="617D7C67" w14:textId="2543D56E" w:rsidR="00800DDD" w:rsidRDefault="000A4810" w:rsidP="005E0134">
            <w:r>
              <w:t>Number, String, Boolean, Undefines, Null, Symbol</w:t>
            </w:r>
            <w:r w:rsidR="007E485D">
              <w:t xml:space="preserve"> are assign-by-value and hence are not changeable/immutable.</w:t>
            </w:r>
          </w:p>
          <w:p w14:paraId="365F9F59" w14:textId="6B84E623" w:rsidR="007E485D" w:rsidRDefault="007E485D" w:rsidP="005E0134"/>
          <w:p w14:paraId="647DB490" w14:textId="6180BB13" w:rsidR="007E485D" w:rsidRDefault="007E485D" w:rsidP="005E0134">
            <w:r>
              <w:t>Example:</w:t>
            </w:r>
          </w:p>
          <w:p w14:paraId="2295AC88" w14:textId="77777777" w:rsidR="007E485D" w:rsidRDefault="007E485D" w:rsidP="005E0134"/>
          <w:p w14:paraId="306FD98C" w14:textId="4F6608ED" w:rsidR="007E485D" w:rsidRDefault="007E485D" w:rsidP="005E0134">
            <w:r>
              <w:t>let num1= 7</w:t>
            </w:r>
          </w:p>
          <w:p w14:paraId="18713F7F" w14:textId="102E3993" w:rsidR="007E485D" w:rsidRDefault="007E485D" w:rsidP="005E0134">
            <w:r>
              <w:t>let num2 = num1</w:t>
            </w:r>
          </w:p>
          <w:p w14:paraId="5863683C" w14:textId="25E3241A" w:rsidR="007E485D" w:rsidRDefault="007E485D" w:rsidP="005E0134">
            <w:r>
              <w:t>num1++</w:t>
            </w:r>
          </w:p>
          <w:p w14:paraId="6017614F" w14:textId="03C96148" w:rsidR="007E485D" w:rsidRDefault="007E485D" w:rsidP="005E0134">
            <w:r>
              <w:t>console.log(num1)</w:t>
            </w:r>
          </w:p>
          <w:p w14:paraId="5FA5AA72" w14:textId="33C9AA5F" w:rsidR="007E485D" w:rsidRDefault="007E485D" w:rsidP="005E0134">
            <w:r>
              <w:t>console.log(num2)</w:t>
            </w:r>
          </w:p>
          <w:p w14:paraId="5A99DD4B" w14:textId="5BCB7DD5" w:rsidR="007E485D" w:rsidRDefault="007E485D" w:rsidP="005E0134"/>
          <w:p w14:paraId="28A72A53" w14:textId="74C76827" w:rsidR="007E485D" w:rsidRDefault="007E485D" w:rsidP="005E0134">
            <w:r>
              <w:t>Output:</w:t>
            </w:r>
          </w:p>
          <w:p w14:paraId="47DA90EC" w14:textId="16DCC4DE" w:rsidR="007E485D" w:rsidRDefault="007E485D" w:rsidP="005E0134">
            <w:r>
              <w:t>8</w:t>
            </w:r>
          </w:p>
          <w:p w14:paraId="2E792BAD" w14:textId="798D5A12" w:rsidR="007E485D" w:rsidRDefault="007E485D" w:rsidP="005E0134">
            <w:r>
              <w:t>7</w:t>
            </w:r>
          </w:p>
          <w:p w14:paraId="646D7037" w14:textId="77777777" w:rsidR="007E485D" w:rsidRDefault="007E485D" w:rsidP="005E0134"/>
          <w:p w14:paraId="252B83D7" w14:textId="77777777" w:rsidR="007E485D" w:rsidRDefault="007E485D" w:rsidP="005E0134">
            <w:r>
              <w:t>Array and Objects are assigned-by-reference and hence are changeable/mutable.</w:t>
            </w:r>
          </w:p>
          <w:p w14:paraId="3492D922" w14:textId="77777777" w:rsidR="006274F9" w:rsidRDefault="006274F9" w:rsidP="005E0134"/>
          <w:p w14:paraId="44C0C54C" w14:textId="77777777" w:rsidR="006274F9" w:rsidRDefault="006274F9" w:rsidP="005E0134">
            <w:r>
              <w:t>Example1:</w:t>
            </w:r>
          </w:p>
          <w:p w14:paraId="52E5AD89" w14:textId="77777777" w:rsidR="006274F9" w:rsidRDefault="006274F9" w:rsidP="005E0134"/>
          <w:p w14:paraId="190E8A72" w14:textId="77777777" w:rsidR="006274F9" w:rsidRDefault="006274F9" w:rsidP="005E0134">
            <w:r>
              <w:t xml:space="preserve">let </w:t>
            </w:r>
            <w:r w:rsidR="005721C1">
              <w:t xml:space="preserve">array1 </w:t>
            </w:r>
            <w:proofErr w:type="gramStart"/>
            <w:r w:rsidR="005721C1">
              <w:t>=[</w:t>
            </w:r>
            <w:proofErr w:type="gramEnd"/>
            <w:r w:rsidR="005721C1">
              <w:t>8,8,8]</w:t>
            </w:r>
          </w:p>
          <w:p w14:paraId="513BF580" w14:textId="77777777" w:rsidR="005721C1" w:rsidRDefault="005721C1" w:rsidP="005E0134">
            <w:r>
              <w:t>let array2 =array1</w:t>
            </w:r>
          </w:p>
          <w:p w14:paraId="46772665" w14:textId="77777777" w:rsidR="005721C1" w:rsidRDefault="005721C1" w:rsidP="005E0134">
            <w:r>
              <w:t>array1.push(1)</w:t>
            </w:r>
          </w:p>
          <w:p w14:paraId="0FEDC70E" w14:textId="306CEDBC" w:rsidR="005721C1" w:rsidRDefault="005721C1" w:rsidP="005E0134">
            <w:r>
              <w:t>console.log(array1)</w:t>
            </w:r>
          </w:p>
          <w:p w14:paraId="45D250A7" w14:textId="5DE921AF" w:rsidR="005721C1" w:rsidRDefault="005721C1" w:rsidP="005E0134">
            <w:r>
              <w:t>console.log(array2)</w:t>
            </w:r>
          </w:p>
          <w:p w14:paraId="53BE0EFD" w14:textId="3D51E6A3" w:rsidR="005721C1" w:rsidRDefault="005721C1" w:rsidP="005E0134"/>
          <w:p w14:paraId="0A09D62E" w14:textId="3B4D0932" w:rsidR="005721C1" w:rsidRDefault="005721C1" w:rsidP="005E0134">
            <w:r>
              <w:t>Output:</w:t>
            </w:r>
          </w:p>
          <w:p w14:paraId="1566A7A5" w14:textId="659D330B" w:rsidR="005721C1" w:rsidRDefault="005721C1" w:rsidP="005E0134">
            <w:r>
              <w:t>[8,8,8,1]</w:t>
            </w:r>
          </w:p>
          <w:p w14:paraId="5ABC1332" w14:textId="7B741A0A" w:rsidR="005721C1" w:rsidRDefault="005721C1" w:rsidP="005E0134">
            <w:r>
              <w:t>[8,8,8,1]</w:t>
            </w:r>
          </w:p>
          <w:p w14:paraId="3017E181" w14:textId="1F32CCAF" w:rsidR="005721C1" w:rsidRDefault="005721C1" w:rsidP="005E0134"/>
          <w:p w14:paraId="7AE31F9A" w14:textId="0E4B395C" w:rsidR="005721C1" w:rsidRDefault="005721C1" w:rsidP="005E0134">
            <w:r>
              <w:t>Example 2:</w:t>
            </w:r>
          </w:p>
          <w:p w14:paraId="76E44766" w14:textId="0AC0AF29" w:rsidR="005721C1" w:rsidRDefault="005721C1" w:rsidP="005E0134"/>
          <w:p w14:paraId="1D0C7244" w14:textId="7FB2752B" w:rsidR="005721C1" w:rsidRDefault="005721C1" w:rsidP="005E0134">
            <w:r>
              <w:t>let myAccount = {</w:t>
            </w:r>
          </w:p>
          <w:p w14:paraId="7C45E123" w14:textId="7667D5E9" w:rsidR="005721C1" w:rsidRDefault="005721C1" w:rsidP="005E0134">
            <w:r>
              <w:t xml:space="preserve">     income: 100,</w:t>
            </w:r>
          </w:p>
          <w:p w14:paraId="0886372C" w14:textId="47221CDA" w:rsidR="005721C1" w:rsidRDefault="005721C1" w:rsidP="005E0134">
            <w:r>
              <w:t xml:space="preserve">     initialExpenditure:0</w:t>
            </w:r>
          </w:p>
          <w:p w14:paraId="0DBA3FED" w14:textId="5EA40231" w:rsidR="005721C1" w:rsidRDefault="005721C1" w:rsidP="005E0134">
            <w:r>
              <w:t>}</w:t>
            </w:r>
          </w:p>
          <w:p w14:paraId="061B0775" w14:textId="28A9264B" w:rsidR="005721C1" w:rsidRDefault="005721C1" w:rsidP="005E0134"/>
          <w:p w14:paraId="7C2EDA71" w14:textId="35DFB20B" w:rsidR="005721C1" w:rsidRDefault="005721C1" w:rsidP="005E0134">
            <w:r>
              <w:t xml:space="preserve">let expenseTracker = </w:t>
            </w:r>
            <w:proofErr w:type="gramStart"/>
            <w:r>
              <w:t>function(</w:t>
            </w:r>
            <w:proofErr w:type="gramEnd"/>
            <w:r>
              <w:t xml:space="preserve">account, </w:t>
            </w:r>
            <w:r w:rsidR="00F54E5C">
              <w:t>newE</w:t>
            </w:r>
            <w:r>
              <w:t>xpenditure){</w:t>
            </w:r>
          </w:p>
          <w:p w14:paraId="15E9D7CE" w14:textId="627A4FA3" w:rsidR="005721C1" w:rsidRDefault="005721C1" w:rsidP="005E0134">
            <w:r>
              <w:t xml:space="preserve">    let amountSpend = </w:t>
            </w:r>
            <w:proofErr w:type="gramStart"/>
            <w:r>
              <w:t>account.</w:t>
            </w:r>
            <w:r w:rsidR="00F54E5C">
              <w:t>initialE</w:t>
            </w:r>
            <w:r>
              <w:t>xpen</w:t>
            </w:r>
            <w:r w:rsidR="00F54E5C">
              <w:t>diture</w:t>
            </w:r>
            <w:proofErr w:type="gramEnd"/>
          </w:p>
          <w:p w14:paraId="3C56799E" w14:textId="5BCB041B" w:rsidR="005721C1" w:rsidRDefault="005721C1" w:rsidP="005E0134">
            <w:r>
              <w:t xml:space="preserve">    amountSpend = amountSpent</w:t>
            </w:r>
            <w:r w:rsidR="00F54E5C">
              <w:t xml:space="preserve"> + newExpenditure </w:t>
            </w:r>
          </w:p>
          <w:p w14:paraId="63959447" w14:textId="69331A8A" w:rsidR="005721C1" w:rsidRDefault="00F54E5C" w:rsidP="005E0134">
            <w:r>
              <w:t xml:space="preserve">    return account</w:t>
            </w:r>
          </w:p>
          <w:p w14:paraId="338EB3CC" w14:textId="77777777" w:rsidR="00F54E5C" w:rsidRDefault="00F54E5C" w:rsidP="005E0134">
            <w:r>
              <w:t>}</w:t>
            </w:r>
          </w:p>
          <w:p w14:paraId="49985929" w14:textId="77777777" w:rsidR="00F54E5C" w:rsidRDefault="00F54E5C" w:rsidP="005E0134"/>
          <w:p w14:paraId="5566C705" w14:textId="2B37073C" w:rsidR="00F54E5C" w:rsidRDefault="00D44F60" w:rsidP="005E0134">
            <w:r>
              <w:t xml:space="preserve">Let modifiedMyAccount = </w:t>
            </w:r>
            <w:proofErr w:type="gramStart"/>
            <w:r w:rsidR="00F54E5C">
              <w:t>expenseTracker(</w:t>
            </w:r>
            <w:proofErr w:type="gramEnd"/>
            <w:r w:rsidR="00F54E5C">
              <w:t>myAccount, 25)</w:t>
            </w:r>
          </w:p>
          <w:p w14:paraId="791D6568" w14:textId="088B0E97" w:rsidR="00D44F60" w:rsidRDefault="00D44F60" w:rsidP="005E0134">
            <w:r>
              <w:t>console.log(modifiedMyAccount)</w:t>
            </w:r>
          </w:p>
          <w:p w14:paraId="32C6FA1A" w14:textId="77777777" w:rsidR="00F54E5C" w:rsidRDefault="00F54E5C" w:rsidP="005E0134">
            <w:r>
              <w:t>console.log(myAccount)</w:t>
            </w:r>
          </w:p>
          <w:p w14:paraId="37C38A26" w14:textId="77777777" w:rsidR="004C011C" w:rsidRDefault="004C011C" w:rsidP="005E0134"/>
          <w:p w14:paraId="772407C5" w14:textId="77777777" w:rsidR="004C011C" w:rsidRDefault="004C011C" w:rsidP="005E0134">
            <w:r>
              <w:t>Output:</w:t>
            </w:r>
          </w:p>
          <w:p w14:paraId="7DFB7E31" w14:textId="6BD95114" w:rsidR="004C011C" w:rsidRDefault="004C011C" w:rsidP="004C011C">
            <w:r>
              <w:t>{income: 100, initialExpenditure:25}</w:t>
            </w:r>
          </w:p>
          <w:p w14:paraId="051713A9" w14:textId="09B1AA6B" w:rsidR="004C011C" w:rsidRDefault="004C011C" w:rsidP="004C011C">
            <w:r>
              <w:t>{income: 100, initialExpenditure:25}</w:t>
            </w:r>
          </w:p>
          <w:p w14:paraId="585DDF12" w14:textId="3C4AFD5D" w:rsidR="004C011C" w:rsidRDefault="004C011C" w:rsidP="005E0134"/>
        </w:tc>
      </w:tr>
      <w:tr w:rsidR="00800DDD" w14:paraId="2F5D6B13"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7CD2E9" w14:textId="434AC1D2" w:rsidR="00800DDD" w:rsidRDefault="002955D9" w:rsidP="005E0134">
            <w:pPr>
              <w:pStyle w:val="ListNumber"/>
            </w:pPr>
            <w:r>
              <w:lastRenderedPageBreak/>
              <w:t>String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E59303C" w14:textId="7B1A6BF3" w:rsidR="00800DDD" w:rsidRDefault="002955D9" w:rsidP="002955D9">
            <w:r>
              <w:t xml:space="preserve">1. </w:t>
            </w:r>
            <w:r w:rsidR="007A7288">
              <w:t>s</w:t>
            </w:r>
            <w:r>
              <w:t xml:space="preserve">tringName.length </w:t>
            </w:r>
            <w:r w:rsidR="007A7288">
              <w:t>-</w:t>
            </w:r>
            <w:r>
              <w:t xml:space="preserve"> Gives the size of the string</w:t>
            </w:r>
          </w:p>
          <w:p w14:paraId="3FAC4E33" w14:textId="77777777" w:rsidR="007A7288" w:rsidRDefault="007A7288" w:rsidP="002955D9"/>
          <w:p w14:paraId="3B30B62B" w14:textId="5040DD5B" w:rsidR="002955D9" w:rsidRDefault="002955D9" w:rsidP="002955D9">
            <w:r>
              <w:t xml:space="preserve">2. </w:t>
            </w:r>
            <w:r w:rsidR="007A7288">
              <w:t>s</w:t>
            </w:r>
            <w:r>
              <w:t>t</w:t>
            </w:r>
            <w:r w:rsidR="007A7288">
              <w:t>ringName.toUpperCase() – Converts a string to upper case</w:t>
            </w:r>
          </w:p>
          <w:p w14:paraId="6378DC4D" w14:textId="77777777" w:rsidR="007A7288" w:rsidRDefault="007A7288" w:rsidP="002955D9"/>
          <w:p w14:paraId="02BD0765" w14:textId="2EA8538F" w:rsidR="007A7288" w:rsidRDefault="007A7288" w:rsidP="002955D9">
            <w:r>
              <w:t>3. stringName.toLowerCase() – Converts a string to lower case</w:t>
            </w:r>
          </w:p>
          <w:p w14:paraId="0A9A69C6" w14:textId="77777777" w:rsidR="007A7288" w:rsidRDefault="007A7288" w:rsidP="002955D9"/>
          <w:p w14:paraId="16CABF52" w14:textId="6D3C5C61" w:rsidR="007A7288" w:rsidRDefault="007A7288" w:rsidP="002955D9">
            <w:r>
              <w:t>4</w:t>
            </w:r>
            <w:r w:rsidR="00EA375C">
              <w:t xml:space="preserve">. </w:t>
            </w:r>
            <w:r>
              <w:t>stringName.includes(</w:t>
            </w:r>
            <w:r w:rsidR="00EA375C">
              <w:t>“searchString”</w:t>
            </w:r>
            <w:r>
              <w:t xml:space="preserve">) – Determines </w:t>
            </w:r>
            <w:r w:rsidR="00EA375C">
              <w:t>whether</w:t>
            </w:r>
            <w:r>
              <w:t xml:space="preserve"> a string can be found within another string. Returns boolean.</w:t>
            </w:r>
          </w:p>
          <w:p w14:paraId="3FB0F883" w14:textId="033A9C6D" w:rsidR="00EA375C" w:rsidRDefault="00EA375C" w:rsidP="002955D9"/>
          <w:p w14:paraId="7A8FA51C" w14:textId="77C5A4D4" w:rsidR="00EA375C" w:rsidRDefault="00EA375C" w:rsidP="002955D9">
            <w:r>
              <w:t>5. stringName.includes(“searchString”, position) – Determines whether a string can be found within another string. Returns boolean. The second argument is optional which specify t</w:t>
            </w:r>
            <w:r w:rsidRPr="00EA375C">
              <w:t>he position within the string at which to begin searching for searchString. (Defaults to 0.)</w:t>
            </w:r>
          </w:p>
          <w:p w14:paraId="74513F97" w14:textId="6C017751" w:rsidR="00EA375C" w:rsidRDefault="00EA375C" w:rsidP="002955D9"/>
          <w:p w14:paraId="0F4B5B2F" w14:textId="3B26D970" w:rsidR="00EA375C" w:rsidRDefault="00EA375C" w:rsidP="002955D9">
            <w:r>
              <w:lastRenderedPageBreak/>
              <w:t>6. stringName.trim() - R</w:t>
            </w:r>
            <w:r w:rsidRPr="00EA375C">
              <w:t>emoves whitespace from both ends of a string. </w:t>
            </w:r>
          </w:p>
          <w:p w14:paraId="6B28F4CC" w14:textId="1D4437F6" w:rsidR="007A7288" w:rsidRDefault="007A7288" w:rsidP="002955D9"/>
          <w:p w14:paraId="5D23A9F6" w14:textId="77777777" w:rsidR="007A7288" w:rsidRDefault="007A7288" w:rsidP="002955D9"/>
          <w:p w14:paraId="62B4062A" w14:textId="552F688D" w:rsidR="007A7288" w:rsidRDefault="007A7288" w:rsidP="002955D9"/>
        </w:tc>
      </w:tr>
      <w:tr w:rsidR="00800DDD" w14:paraId="1399E14A"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4EAA3F9"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8A16B2F" w14:textId="77777777" w:rsidR="00800DDD" w:rsidRDefault="00800DDD" w:rsidP="005E0134"/>
        </w:tc>
      </w:tr>
      <w:tr w:rsidR="00800DDD" w14:paraId="5E389FF6"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7F5AEA7"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73A2F63" w14:textId="77777777" w:rsidR="00800DDD" w:rsidRDefault="00800DDD" w:rsidP="005E0134"/>
        </w:tc>
      </w:tr>
      <w:tr w:rsidR="00800DDD" w14:paraId="7B3C0E38"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A64B56"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A5084B" w14:textId="77777777" w:rsidR="00800DDD" w:rsidRDefault="00800DDD" w:rsidP="005E0134"/>
        </w:tc>
      </w:tr>
      <w:tr w:rsidR="00800DDD" w14:paraId="1AE00F8D" w14:textId="77777777" w:rsidTr="00D3477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EFBAFFC" w14:textId="10DF0A7B" w:rsidR="00800DDD" w:rsidRDefault="00D3477D" w:rsidP="005E0134">
            <w:pPr>
              <w:pStyle w:val="ListNumber"/>
            </w:pPr>
            <w:r>
              <w:t>Installing live server</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1C2A5AE" w14:textId="12F3A643" w:rsidR="00800DDD" w:rsidRDefault="003A502E" w:rsidP="005E0134">
            <w:r>
              <w:t xml:space="preserve">For Dos/Windows:  </w:t>
            </w:r>
            <w:r w:rsidR="00D3477D">
              <w:t>npm install -g live-server</w:t>
            </w:r>
          </w:p>
          <w:p w14:paraId="189B5A33" w14:textId="77BC4976" w:rsidR="003A502E" w:rsidRDefault="003A502E" w:rsidP="005E0134">
            <w:r>
              <w:t>For Mac/Apple:  sudo npm install -g live-server</w:t>
            </w:r>
          </w:p>
        </w:tc>
      </w:tr>
      <w:tr w:rsidR="00D3477D" w14:paraId="7E58BBF6"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38DF53" w14:textId="6F211E39" w:rsidR="00D3477D" w:rsidRDefault="00D3477D" w:rsidP="005E0134">
            <w:pPr>
              <w:pStyle w:val="ListNumber"/>
            </w:pPr>
            <w:r>
              <w:t>Check live server version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8DC1686" w14:textId="214385CC" w:rsidR="00D3477D" w:rsidRDefault="00D3477D" w:rsidP="005E0134">
            <w:r>
              <w:t>live-server --version</w:t>
            </w:r>
          </w:p>
        </w:tc>
      </w:tr>
      <w:tr w:rsidR="005064D7" w14:paraId="23A6DDC7"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DD7B501" w14:textId="6A21FD46" w:rsidR="005064D7" w:rsidRDefault="005064D7" w:rsidP="005E0134">
            <w:pPr>
              <w:pStyle w:val="ListNumber"/>
            </w:pPr>
            <w:r>
              <w:t>Connecting JS with HTML</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F710CA8" w14:textId="77777777" w:rsidR="00AB778F" w:rsidRDefault="00AB778F" w:rsidP="005E0134">
            <w:r>
              <w:t>Crude way:</w:t>
            </w:r>
          </w:p>
          <w:p w14:paraId="5AD35EDD" w14:textId="6E84AB8E" w:rsidR="005064D7" w:rsidRDefault="005064D7" w:rsidP="005E0134">
            <w:r>
              <w:t>&lt;</w:t>
            </w:r>
            <w:r w:rsidR="009A2A64">
              <w:t>body</w:t>
            </w:r>
            <w:r>
              <w:t>&gt;</w:t>
            </w:r>
          </w:p>
          <w:p w14:paraId="085529EB" w14:textId="5A1C1704" w:rsidR="005064D7" w:rsidRDefault="005064D7" w:rsidP="005E0134">
            <w:r>
              <w:t xml:space="preserve">          &lt;script&gt;</w:t>
            </w:r>
            <w:r w:rsidRPr="005064D7">
              <w:rPr>
                <w:i/>
                <w:iCs/>
              </w:rPr>
              <w:t>any JS code</w:t>
            </w:r>
            <w:r>
              <w:t>&lt;/script&gt;</w:t>
            </w:r>
          </w:p>
          <w:p w14:paraId="76081C1D" w14:textId="2DD05C08" w:rsidR="005064D7" w:rsidRDefault="005064D7" w:rsidP="005E0134">
            <w:r>
              <w:t>&lt;/</w:t>
            </w:r>
            <w:r w:rsidR="009A2A64">
              <w:t>body</w:t>
            </w:r>
            <w:r>
              <w:t>&gt;</w:t>
            </w:r>
          </w:p>
          <w:p w14:paraId="64E3014F" w14:textId="7BD9BEE4" w:rsidR="00AB778F" w:rsidRDefault="00AB778F" w:rsidP="005E0134">
            <w:r>
              <w:t>Actual way:</w:t>
            </w:r>
          </w:p>
          <w:p w14:paraId="6B7D2F3B" w14:textId="77777777" w:rsidR="00AB778F" w:rsidRDefault="00AB778F" w:rsidP="005E0134"/>
          <w:p w14:paraId="38547F36" w14:textId="11C429B3" w:rsidR="00AB778F" w:rsidRDefault="00AB778F" w:rsidP="00AB778F">
            <w:r>
              <w:t>&lt;</w:t>
            </w:r>
            <w:r w:rsidR="009A2A64">
              <w:t>body</w:t>
            </w:r>
            <w:r>
              <w:t>&gt;</w:t>
            </w:r>
          </w:p>
          <w:p w14:paraId="1CA11668" w14:textId="3CC1B4FC" w:rsidR="00AB778F" w:rsidRDefault="00AB778F" w:rsidP="00AB778F">
            <w:r>
              <w:t xml:space="preserve">          &lt;script src=”/path from current location/fileName.js”&gt; &lt;/script&gt;</w:t>
            </w:r>
          </w:p>
          <w:p w14:paraId="6AE55AD0" w14:textId="4E3FE4A6" w:rsidR="00AB778F" w:rsidRDefault="00AB778F" w:rsidP="00AB778F">
            <w:r>
              <w:t>&lt;/</w:t>
            </w:r>
            <w:r w:rsidR="009A2A64">
              <w:t>body</w:t>
            </w:r>
            <w:r>
              <w:t>&gt;</w:t>
            </w:r>
          </w:p>
          <w:p w14:paraId="04338D79" w14:textId="48C71447" w:rsidR="009A2A64" w:rsidRDefault="009A2A64" w:rsidP="00AB778F"/>
          <w:p w14:paraId="1861BFE9" w14:textId="2397EDFF" w:rsidR="009A2A64" w:rsidRDefault="009A2A64" w:rsidP="00AB778F">
            <w:r>
              <w:t>Note:</w:t>
            </w:r>
          </w:p>
          <w:p w14:paraId="16921313" w14:textId="3490528D" w:rsidR="009A2A64" w:rsidRDefault="009A2A64" w:rsidP="00AB778F">
            <w:r>
              <w:t>Script tag should be inserted inside the body tag at the end. If not then all html codes below the script tag will not be available to JS in spite of the presence.</w:t>
            </w:r>
          </w:p>
          <w:p w14:paraId="4747AC39" w14:textId="19D03DE4" w:rsidR="00AB778F" w:rsidRDefault="00AB778F" w:rsidP="005E0134"/>
        </w:tc>
      </w:tr>
      <w:tr w:rsidR="005064D7" w14:paraId="2020FB14"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3966D6" w14:textId="790719EC" w:rsidR="005064D7" w:rsidRDefault="009A2A64" w:rsidP="005E0134">
            <w:pPr>
              <w:pStyle w:val="ListNumber"/>
            </w:pPr>
            <w:r>
              <w:t>Targeting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7B018E" w14:textId="77777777" w:rsidR="005064D7" w:rsidRDefault="009A2A64" w:rsidP="005E0134">
            <w:proofErr w:type="gramStart"/>
            <w:r>
              <w:t>document.queryselector</w:t>
            </w:r>
            <w:proofErr w:type="gramEnd"/>
            <w:r>
              <w:t>(“tagName”). For example, tagName can be p for paragraph tag</w:t>
            </w:r>
          </w:p>
          <w:p w14:paraId="622AD457" w14:textId="487354F4" w:rsidR="00E71B79" w:rsidRDefault="00E71B79" w:rsidP="005E0134">
            <w:proofErr w:type="gramStart"/>
            <w:r>
              <w:t>querySelector(</w:t>
            </w:r>
            <w:proofErr w:type="gramEnd"/>
            <w:r>
              <w:t>) targets only the first tag with same tags in HTML.</w:t>
            </w:r>
          </w:p>
        </w:tc>
      </w:tr>
      <w:tr w:rsidR="005064D7" w14:paraId="1FEE6B09"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6B2E5F4" w14:textId="5270932A" w:rsidR="005064D7" w:rsidRDefault="00E71B79" w:rsidP="005E0134">
            <w:pPr>
              <w:pStyle w:val="ListNumber"/>
            </w:pPr>
            <w:r>
              <w:t>Removing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5701013" w14:textId="61FCF8B2" w:rsidR="00950FED" w:rsidRDefault="00950FED" w:rsidP="005E0134">
            <w:r>
              <w:t>Removing single tag:</w:t>
            </w:r>
          </w:p>
          <w:p w14:paraId="40DDBF66" w14:textId="77777777" w:rsidR="00950FED" w:rsidRDefault="00950FED" w:rsidP="005E0134"/>
          <w:p w14:paraId="4C7E65FA" w14:textId="0CBC0DF4" w:rsidR="005064D7" w:rsidRDefault="00E71B79" w:rsidP="005E0134">
            <w:r>
              <w:t xml:space="preserve">let tag= </w:t>
            </w:r>
            <w:proofErr w:type="gramStart"/>
            <w:r>
              <w:t>document.queryselector</w:t>
            </w:r>
            <w:proofErr w:type="gramEnd"/>
            <w:r>
              <w:t>(“tagName”)</w:t>
            </w:r>
          </w:p>
          <w:p w14:paraId="539A15C4" w14:textId="76DDCC58" w:rsidR="00E71B79" w:rsidRDefault="00E71B79" w:rsidP="005E0134">
            <w:proofErr w:type="gramStart"/>
            <w:r>
              <w:t>tag.remove</w:t>
            </w:r>
            <w:proofErr w:type="gramEnd"/>
            <w:r>
              <w:t>()</w:t>
            </w:r>
          </w:p>
          <w:p w14:paraId="35F53B77" w14:textId="6D7C80A6" w:rsidR="00950FED" w:rsidRDefault="00950FED" w:rsidP="005E0134"/>
          <w:p w14:paraId="5C6053FE" w14:textId="43D9D329" w:rsidR="00950FED" w:rsidRDefault="00950FED" w:rsidP="005E0134">
            <w:r>
              <w:t>Removing multiple tags of same type:</w:t>
            </w:r>
          </w:p>
          <w:p w14:paraId="343EA2EC" w14:textId="77777777" w:rsidR="00950FED" w:rsidRDefault="00950FED" w:rsidP="005E0134"/>
          <w:p w14:paraId="563A6179" w14:textId="77777777" w:rsidR="00950FED" w:rsidRDefault="00950FED" w:rsidP="00950FED">
            <w:r>
              <w:t xml:space="preserve">let tags= </w:t>
            </w:r>
            <w:proofErr w:type="gramStart"/>
            <w:r>
              <w:t>document.queryselectorAll</w:t>
            </w:r>
            <w:proofErr w:type="gramEnd"/>
            <w:r>
              <w:t>(“tagName”)</w:t>
            </w:r>
          </w:p>
          <w:p w14:paraId="18BA4E61" w14:textId="77777777" w:rsidR="00950FED" w:rsidRDefault="00950FED" w:rsidP="00950FED"/>
          <w:p w14:paraId="3E5D9689" w14:textId="77777777" w:rsidR="00950FED" w:rsidRDefault="00950FED" w:rsidP="00950FED">
            <w:r>
              <w:t>let removeTags= function(tagName</w:t>
            </w:r>
            <w:proofErr w:type="gramStart"/>
            <w:r>
              <w:t>){</w:t>
            </w:r>
            <w:proofErr w:type="gramEnd"/>
          </w:p>
          <w:p w14:paraId="2764E18F" w14:textId="77777777" w:rsidR="00950FED" w:rsidRDefault="00950FED" w:rsidP="00950FED">
            <w:r>
              <w:t xml:space="preserve">   tagName.remove()</w:t>
            </w:r>
          </w:p>
          <w:p w14:paraId="642DF1FB" w14:textId="77777777" w:rsidR="00950FED" w:rsidRDefault="00950FED" w:rsidP="00950FED">
            <w:r>
              <w:lastRenderedPageBreak/>
              <w:t>}</w:t>
            </w:r>
          </w:p>
          <w:p w14:paraId="51A90B84" w14:textId="77777777" w:rsidR="00950FED" w:rsidRDefault="00950FED" w:rsidP="00950FED"/>
          <w:p w14:paraId="5D2B9EEB" w14:textId="77777777" w:rsidR="00950FED" w:rsidRDefault="00950FED" w:rsidP="00950FED">
            <w:proofErr w:type="gramStart"/>
            <w:r>
              <w:t>tags.foreach</w:t>
            </w:r>
            <w:proofErr w:type="gramEnd"/>
            <w:r>
              <w:t>(removeTags)</w:t>
            </w:r>
          </w:p>
          <w:p w14:paraId="54A19768" w14:textId="77777777" w:rsidR="00950FED" w:rsidRDefault="00950FED" w:rsidP="005E0134"/>
          <w:p w14:paraId="382C8B72" w14:textId="572578DA" w:rsidR="00950FED" w:rsidRDefault="00950FED" w:rsidP="005E0134"/>
        </w:tc>
      </w:tr>
      <w:tr w:rsidR="00E71B79" w14:paraId="4E136613"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9B9B227" w14:textId="3524B011" w:rsidR="00E71B79" w:rsidRDefault="00950FED" w:rsidP="00E71B79">
            <w:pPr>
              <w:pStyle w:val="ListNumber"/>
            </w:pPr>
            <w:r>
              <w:lastRenderedPageBreak/>
              <w:t>Removing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3C001A5" w14:textId="51FDCD37" w:rsidR="00751B8E" w:rsidRDefault="00751B8E" w:rsidP="00751B8E">
            <w:r>
              <w:t>Reading single tag:</w:t>
            </w:r>
          </w:p>
          <w:p w14:paraId="580C072F" w14:textId="77777777" w:rsidR="00751B8E" w:rsidRDefault="00751B8E" w:rsidP="00751B8E"/>
          <w:p w14:paraId="607C73A8" w14:textId="77777777" w:rsidR="00751B8E" w:rsidRDefault="00751B8E" w:rsidP="00751B8E">
            <w:r>
              <w:t xml:space="preserve">let tag= </w:t>
            </w:r>
            <w:proofErr w:type="gramStart"/>
            <w:r>
              <w:t>document.queryselector</w:t>
            </w:r>
            <w:proofErr w:type="gramEnd"/>
            <w:r>
              <w:t>(“tagName”)</w:t>
            </w:r>
          </w:p>
          <w:p w14:paraId="216DEF37" w14:textId="246840CB" w:rsidR="00751B8E" w:rsidRDefault="00751B8E" w:rsidP="00751B8E">
            <w:proofErr w:type="gramStart"/>
            <w:r>
              <w:t>tag.textContent</w:t>
            </w:r>
            <w:proofErr w:type="gramEnd"/>
          </w:p>
          <w:p w14:paraId="117EDC23" w14:textId="77777777" w:rsidR="00751B8E" w:rsidRDefault="00751B8E" w:rsidP="00751B8E"/>
          <w:p w14:paraId="4ACFE54F" w14:textId="211FE45F" w:rsidR="00751B8E" w:rsidRDefault="00751B8E" w:rsidP="00751B8E">
            <w:r>
              <w:t>Reading multiple tags of same type:</w:t>
            </w:r>
          </w:p>
          <w:p w14:paraId="249CE330" w14:textId="77777777" w:rsidR="00751B8E" w:rsidRDefault="00751B8E" w:rsidP="00751B8E"/>
          <w:p w14:paraId="31C479F6" w14:textId="77777777" w:rsidR="00751B8E" w:rsidRDefault="00751B8E" w:rsidP="00751B8E">
            <w:r>
              <w:t xml:space="preserve">let tags= </w:t>
            </w:r>
            <w:proofErr w:type="gramStart"/>
            <w:r>
              <w:t>document.queryselectorAll</w:t>
            </w:r>
            <w:proofErr w:type="gramEnd"/>
            <w:r>
              <w:t>(“tagName”)</w:t>
            </w:r>
          </w:p>
          <w:p w14:paraId="59879DD2" w14:textId="77777777" w:rsidR="00751B8E" w:rsidRDefault="00751B8E" w:rsidP="00751B8E"/>
          <w:p w14:paraId="42BE57C2" w14:textId="02AB363E" w:rsidR="00751B8E" w:rsidRDefault="00751B8E" w:rsidP="00751B8E">
            <w:r>
              <w:t>let readTags= function(tagName</w:t>
            </w:r>
            <w:proofErr w:type="gramStart"/>
            <w:r>
              <w:t>){</w:t>
            </w:r>
            <w:proofErr w:type="gramEnd"/>
          </w:p>
          <w:p w14:paraId="28BAB3FA" w14:textId="48A101F8" w:rsidR="00751B8E" w:rsidRDefault="00751B8E" w:rsidP="00751B8E">
            <w:r>
              <w:t xml:space="preserve">   </w:t>
            </w:r>
            <w:proofErr w:type="gramStart"/>
            <w:r>
              <w:t>console.log(</w:t>
            </w:r>
            <w:proofErr w:type="gramEnd"/>
            <w:r>
              <w:t>tagName.textContent)</w:t>
            </w:r>
          </w:p>
          <w:p w14:paraId="5BF9B742" w14:textId="063B3707" w:rsidR="00751B8E" w:rsidRDefault="00751B8E" w:rsidP="00751B8E">
            <w:r>
              <w:t>}</w:t>
            </w:r>
          </w:p>
          <w:p w14:paraId="15F8445C" w14:textId="77777777" w:rsidR="00751B8E" w:rsidRDefault="00751B8E" w:rsidP="00751B8E"/>
          <w:p w14:paraId="706327AE" w14:textId="5D8B13FD" w:rsidR="00751B8E" w:rsidRDefault="00751B8E" w:rsidP="00751B8E">
            <w:proofErr w:type="gramStart"/>
            <w:r>
              <w:t>tags.foreach</w:t>
            </w:r>
            <w:proofErr w:type="gramEnd"/>
            <w:r>
              <w:t>(readTags)</w:t>
            </w:r>
          </w:p>
          <w:p w14:paraId="26F62923" w14:textId="77777777" w:rsidR="00751B8E" w:rsidRDefault="00751B8E" w:rsidP="00751B8E"/>
          <w:p w14:paraId="1B39787B" w14:textId="4C94DEFC" w:rsidR="00751B8E" w:rsidRDefault="00751B8E" w:rsidP="00751B8E"/>
          <w:p w14:paraId="03F44BFA" w14:textId="54BAA805" w:rsidR="00950FED" w:rsidRDefault="00950FED" w:rsidP="00E71B79"/>
        </w:tc>
      </w:tr>
      <w:tr w:rsidR="00E71B79" w14:paraId="1B25E343"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18" w:space="0" w:color="21807D" w:themeColor="accent2"/>
              <w:right w:val="single" w:sz="8" w:space="0" w:color="21807D" w:themeColor="accent2"/>
            </w:tcBorders>
          </w:tcPr>
          <w:p w14:paraId="52A4315D" w14:textId="69D78313" w:rsidR="00950FED" w:rsidRDefault="00751B8E" w:rsidP="00751B8E">
            <w:pPr>
              <w:pStyle w:val="ListNumber"/>
              <w:numPr>
                <w:ilvl w:val="0"/>
                <w:numId w:val="0"/>
              </w:numPr>
              <w:ind w:left="360" w:hanging="360"/>
            </w:pPr>
            <w:r>
              <w:t>35. Updating HTML elements using JS codes</w:t>
            </w:r>
          </w:p>
        </w:tc>
        <w:tc>
          <w:tcPr>
            <w:tcW w:w="8100" w:type="dxa"/>
            <w:tcBorders>
              <w:top w:val="single" w:sz="8" w:space="0" w:color="21807D" w:themeColor="accent2"/>
              <w:left w:val="single" w:sz="8" w:space="0" w:color="21807D" w:themeColor="accent2"/>
              <w:bottom w:val="single" w:sz="18" w:space="0" w:color="21807D" w:themeColor="accent2"/>
              <w:right w:val="single" w:sz="18" w:space="0" w:color="21807D" w:themeColor="accent2"/>
            </w:tcBorders>
          </w:tcPr>
          <w:p w14:paraId="20AF2750" w14:textId="242CEFC8" w:rsidR="00751B8E" w:rsidRDefault="00751B8E" w:rsidP="00751B8E">
            <w:r>
              <w:t>Updating single tag:</w:t>
            </w:r>
          </w:p>
          <w:p w14:paraId="7A83F1DD" w14:textId="77777777" w:rsidR="00751B8E" w:rsidRDefault="00751B8E" w:rsidP="00751B8E"/>
          <w:p w14:paraId="32E2A844" w14:textId="77777777" w:rsidR="00751B8E" w:rsidRDefault="00751B8E" w:rsidP="00751B8E">
            <w:r>
              <w:t xml:space="preserve">let tag= </w:t>
            </w:r>
            <w:proofErr w:type="gramStart"/>
            <w:r>
              <w:t>document.queryselector</w:t>
            </w:r>
            <w:proofErr w:type="gramEnd"/>
            <w:r>
              <w:t>(“tagName”)</w:t>
            </w:r>
          </w:p>
          <w:p w14:paraId="3C5E11A5" w14:textId="5873EBB2" w:rsidR="00751B8E" w:rsidRDefault="00751B8E" w:rsidP="00751B8E">
            <w:proofErr w:type="gramStart"/>
            <w:r>
              <w:t>tag.textContent</w:t>
            </w:r>
            <w:proofErr w:type="gramEnd"/>
            <w:r>
              <w:t xml:space="preserve"> =”********”</w:t>
            </w:r>
          </w:p>
          <w:p w14:paraId="7FD7B1B7" w14:textId="77777777" w:rsidR="00751B8E" w:rsidRDefault="00751B8E" w:rsidP="00751B8E"/>
          <w:p w14:paraId="10C9C453" w14:textId="1DF5F5BD" w:rsidR="00751B8E" w:rsidRDefault="00751B8E" w:rsidP="00751B8E">
            <w:r>
              <w:t>Updating multiple tags of same type:</w:t>
            </w:r>
          </w:p>
          <w:p w14:paraId="277D6DF5" w14:textId="77777777" w:rsidR="00751B8E" w:rsidRDefault="00751B8E" w:rsidP="00751B8E"/>
          <w:p w14:paraId="11F026A0" w14:textId="77777777" w:rsidR="00751B8E" w:rsidRDefault="00751B8E" w:rsidP="00751B8E">
            <w:r>
              <w:t xml:space="preserve">let tags= </w:t>
            </w:r>
            <w:proofErr w:type="gramStart"/>
            <w:r>
              <w:t>document.queryselectorAll</w:t>
            </w:r>
            <w:proofErr w:type="gramEnd"/>
            <w:r>
              <w:t>(“tagName”)</w:t>
            </w:r>
          </w:p>
          <w:p w14:paraId="45067AB4" w14:textId="77777777" w:rsidR="00751B8E" w:rsidRDefault="00751B8E" w:rsidP="00751B8E"/>
          <w:p w14:paraId="249E162C" w14:textId="5AFE5BAF" w:rsidR="00751B8E" w:rsidRDefault="00751B8E" w:rsidP="00751B8E">
            <w:r>
              <w:t xml:space="preserve">let </w:t>
            </w:r>
            <w:r w:rsidR="00CD1D00">
              <w:t>update</w:t>
            </w:r>
            <w:r>
              <w:t>Tags= function(tagName</w:t>
            </w:r>
            <w:proofErr w:type="gramStart"/>
            <w:r>
              <w:t>){</w:t>
            </w:r>
            <w:proofErr w:type="gramEnd"/>
          </w:p>
          <w:p w14:paraId="5FC55419" w14:textId="009C7E5E" w:rsidR="00751B8E" w:rsidRDefault="00751B8E" w:rsidP="00751B8E">
            <w:r>
              <w:t xml:space="preserve">   tagName.textContent </w:t>
            </w:r>
            <w:proofErr w:type="gramStart"/>
            <w:r>
              <w:t>=</w:t>
            </w:r>
            <w:r w:rsidR="00CD1D00">
              <w:t xml:space="preserve"> </w:t>
            </w:r>
            <w:r>
              <w:t>”</w:t>
            </w:r>
            <w:proofErr w:type="gramEnd"/>
            <w:r>
              <w:t>******</w:t>
            </w:r>
            <w:r w:rsidR="00CD1D00">
              <w:t>”</w:t>
            </w:r>
          </w:p>
          <w:p w14:paraId="3038332D" w14:textId="77777777" w:rsidR="00751B8E" w:rsidRDefault="00751B8E" w:rsidP="00751B8E">
            <w:r>
              <w:t>}</w:t>
            </w:r>
          </w:p>
          <w:p w14:paraId="771014FE" w14:textId="77777777" w:rsidR="00751B8E" w:rsidRDefault="00751B8E" w:rsidP="00751B8E"/>
          <w:p w14:paraId="3F0257B3" w14:textId="33CAA145" w:rsidR="00751B8E" w:rsidRDefault="00751B8E" w:rsidP="00751B8E">
            <w:proofErr w:type="gramStart"/>
            <w:r>
              <w:t>tags.foreach</w:t>
            </w:r>
            <w:proofErr w:type="gramEnd"/>
            <w:r>
              <w:t>(</w:t>
            </w:r>
            <w:r w:rsidR="00CD1D00">
              <w:t>update</w:t>
            </w:r>
            <w:r>
              <w:t>Tags)</w:t>
            </w:r>
          </w:p>
          <w:p w14:paraId="57EB3894" w14:textId="77777777" w:rsidR="00751B8E" w:rsidRDefault="00751B8E" w:rsidP="00751B8E"/>
          <w:p w14:paraId="75E67BB3" w14:textId="77777777" w:rsidR="00751B8E" w:rsidRDefault="00751B8E" w:rsidP="00751B8E"/>
          <w:p w14:paraId="0006ACF5" w14:textId="77777777" w:rsidR="00E71B79" w:rsidRDefault="00E71B79" w:rsidP="00E71B79"/>
        </w:tc>
      </w:tr>
    </w:tbl>
    <w:p w14:paraId="180DF97A" w14:textId="66BF255D" w:rsidR="004B123B" w:rsidRDefault="004B123B" w:rsidP="008C0AE1"/>
    <w:p w14:paraId="4E09421E" w14:textId="77777777" w:rsidR="005064D7" w:rsidRPr="008C0AE1" w:rsidRDefault="005064D7" w:rsidP="008C0AE1"/>
    <w:sectPr w:rsidR="005064D7" w:rsidRPr="008C0AE1" w:rsidSect="004839FF">
      <w:headerReference w:type="default" r:id="rId10"/>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62F47" w14:textId="77777777" w:rsidR="00BD176D" w:rsidRDefault="00BD176D" w:rsidP="00DC5D31">
      <w:r>
        <w:separator/>
      </w:r>
    </w:p>
  </w:endnote>
  <w:endnote w:type="continuationSeparator" w:id="0">
    <w:p w14:paraId="2D4A14AA" w14:textId="77777777" w:rsidR="00BD176D" w:rsidRDefault="00BD176D"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BBA62" w14:textId="77777777" w:rsidR="00BD176D" w:rsidRDefault="00BD176D" w:rsidP="00DC5D31">
      <w:r>
        <w:separator/>
      </w:r>
    </w:p>
  </w:footnote>
  <w:footnote w:type="continuationSeparator" w:id="0">
    <w:p w14:paraId="5DD9F37A" w14:textId="77777777" w:rsidR="00BD176D" w:rsidRDefault="00BD176D"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Name of student to be written on line at top of log."/>
      <w:tag w:val="*Name of student to be written on line at top of log."/>
      <w:id w:val="670764389"/>
      <w:placeholder>
        <w:docPart w:val="AE930705BED54B3F88C848D0F832EEBE"/>
      </w:placeholder>
      <w:temporary/>
      <w:showingPlcHdr/>
      <w15:appearance w15:val="hidden"/>
    </w:sdtPr>
    <w:sdtContent>
      <w:p w14:paraId="587EEE09" w14:textId="5BC0E4F5" w:rsidR="00751B8E" w:rsidRDefault="00751B8E">
        <w:pPr>
          <w:pStyle w:val="Header"/>
        </w:pPr>
        <w:r w:rsidRPr="004839FF">
          <w:t>*Name of student to be written on line at top of log.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BCB6CA7"/>
    <w:multiLevelType w:val="hybridMultilevel"/>
    <w:tmpl w:val="D4E8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37A5"/>
    <w:multiLevelType w:val="hybridMultilevel"/>
    <w:tmpl w:val="BCA6A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FFA6561"/>
    <w:multiLevelType w:val="hybridMultilevel"/>
    <w:tmpl w:val="C290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4"/>
  </w:num>
  <w:num w:numId="4">
    <w:abstractNumId w:val="12"/>
  </w:num>
  <w:num w:numId="5">
    <w:abstractNumId w:val="17"/>
  </w:num>
  <w:num w:numId="6">
    <w:abstractNumId w:val="18"/>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 w:numId="18">
    <w:abstractNumId w:val="16"/>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grammar="clean"/>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A9"/>
    <w:rsid w:val="00032177"/>
    <w:rsid w:val="00074B00"/>
    <w:rsid w:val="000A4810"/>
    <w:rsid w:val="000B3E71"/>
    <w:rsid w:val="000D1AA9"/>
    <w:rsid w:val="000F23C5"/>
    <w:rsid w:val="000F44BA"/>
    <w:rsid w:val="000F62FA"/>
    <w:rsid w:val="00115B37"/>
    <w:rsid w:val="0019488D"/>
    <w:rsid w:val="001A5FDB"/>
    <w:rsid w:val="001B5606"/>
    <w:rsid w:val="001E1A76"/>
    <w:rsid w:val="001F17F4"/>
    <w:rsid w:val="001F6C3D"/>
    <w:rsid w:val="00201AED"/>
    <w:rsid w:val="00203247"/>
    <w:rsid w:val="00245AA2"/>
    <w:rsid w:val="002806EE"/>
    <w:rsid w:val="002949AB"/>
    <w:rsid w:val="002955D9"/>
    <w:rsid w:val="002D03A2"/>
    <w:rsid w:val="00300D68"/>
    <w:rsid w:val="00304240"/>
    <w:rsid w:val="00333781"/>
    <w:rsid w:val="00354439"/>
    <w:rsid w:val="003836D8"/>
    <w:rsid w:val="003A502E"/>
    <w:rsid w:val="003B7552"/>
    <w:rsid w:val="003C602C"/>
    <w:rsid w:val="003C6F53"/>
    <w:rsid w:val="004067E5"/>
    <w:rsid w:val="0041262C"/>
    <w:rsid w:val="004141AE"/>
    <w:rsid w:val="00415899"/>
    <w:rsid w:val="00425288"/>
    <w:rsid w:val="004839FF"/>
    <w:rsid w:val="004A6F8B"/>
    <w:rsid w:val="004B123B"/>
    <w:rsid w:val="004C011C"/>
    <w:rsid w:val="004D7C66"/>
    <w:rsid w:val="004E3264"/>
    <w:rsid w:val="005064D7"/>
    <w:rsid w:val="00527480"/>
    <w:rsid w:val="00551E08"/>
    <w:rsid w:val="005618A8"/>
    <w:rsid w:val="005640E4"/>
    <w:rsid w:val="005721C1"/>
    <w:rsid w:val="005755E1"/>
    <w:rsid w:val="005C2D6C"/>
    <w:rsid w:val="005E0134"/>
    <w:rsid w:val="006274F9"/>
    <w:rsid w:val="006536B7"/>
    <w:rsid w:val="0066216C"/>
    <w:rsid w:val="006A35E1"/>
    <w:rsid w:val="006B4992"/>
    <w:rsid w:val="006C21A9"/>
    <w:rsid w:val="006E3C43"/>
    <w:rsid w:val="006F220A"/>
    <w:rsid w:val="007024D8"/>
    <w:rsid w:val="00713D96"/>
    <w:rsid w:val="00716614"/>
    <w:rsid w:val="00721E9B"/>
    <w:rsid w:val="00751B8E"/>
    <w:rsid w:val="0075268C"/>
    <w:rsid w:val="00761D56"/>
    <w:rsid w:val="00774456"/>
    <w:rsid w:val="0079681F"/>
    <w:rsid w:val="007A3E28"/>
    <w:rsid w:val="007A7288"/>
    <w:rsid w:val="007E485D"/>
    <w:rsid w:val="00800DDD"/>
    <w:rsid w:val="008121DA"/>
    <w:rsid w:val="008351AF"/>
    <w:rsid w:val="008424EB"/>
    <w:rsid w:val="00844343"/>
    <w:rsid w:val="008600E3"/>
    <w:rsid w:val="008C0AE1"/>
    <w:rsid w:val="00925CF7"/>
    <w:rsid w:val="00950FED"/>
    <w:rsid w:val="009A12CB"/>
    <w:rsid w:val="009A2A64"/>
    <w:rsid w:val="009B61C4"/>
    <w:rsid w:val="009C27FB"/>
    <w:rsid w:val="009D044D"/>
    <w:rsid w:val="009F7FE2"/>
    <w:rsid w:val="00A025D4"/>
    <w:rsid w:val="00A05B52"/>
    <w:rsid w:val="00A41787"/>
    <w:rsid w:val="00A55C79"/>
    <w:rsid w:val="00A64A0F"/>
    <w:rsid w:val="00A64BFC"/>
    <w:rsid w:val="00AA2781"/>
    <w:rsid w:val="00AA4C70"/>
    <w:rsid w:val="00AB065C"/>
    <w:rsid w:val="00AB778F"/>
    <w:rsid w:val="00AC6471"/>
    <w:rsid w:val="00AC7125"/>
    <w:rsid w:val="00AD4C84"/>
    <w:rsid w:val="00AD5B55"/>
    <w:rsid w:val="00AE7331"/>
    <w:rsid w:val="00AF0E6D"/>
    <w:rsid w:val="00AF37DF"/>
    <w:rsid w:val="00B14394"/>
    <w:rsid w:val="00B269BF"/>
    <w:rsid w:val="00B26E49"/>
    <w:rsid w:val="00B363A8"/>
    <w:rsid w:val="00BA681C"/>
    <w:rsid w:val="00BB33CE"/>
    <w:rsid w:val="00BD176D"/>
    <w:rsid w:val="00BE6B62"/>
    <w:rsid w:val="00C12BB7"/>
    <w:rsid w:val="00C529A0"/>
    <w:rsid w:val="00C6523B"/>
    <w:rsid w:val="00C8143B"/>
    <w:rsid w:val="00C85B00"/>
    <w:rsid w:val="00CA7602"/>
    <w:rsid w:val="00CB4092"/>
    <w:rsid w:val="00CB6656"/>
    <w:rsid w:val="00CD1D00"/>
    <w:rsid w:val="00CD2808"/>
    <w:rsid w:val="00CD4481"/>
    <w:rsid w:val="00CD78A9"/>
    <w:rsid w:val="00D3477D"/>
    <w:rsid w:val="00D41A17"/>
    <w:rsid w:val="00D44F60"/>
    <w:rsid w:val="00D63CA3"/>
    <w:rsid w:val="00D74252"/>
    <w:rsid w:val="00DC5D31"/>
    <w:rsid w:val="00DE0A12"/>
    <w:rsid w:val="00DE347D"/>
    <w:rsid w:val="00E368C0"/>
    <w:rsid w:val="00E436E9"/>
    <w:rsid w:val="00E5035D"/>
    <w:rsid w:val="00E615E1"/>
    <w:rsid w:val="00E71B79"/>
    <w:rsid w:val="00E96AE7"/>
    <w:rsid w:val="00EA375C"/>
    <w:rsid w:val="00EA784E"/>
    <w:rsid w:val="00EB50F0"/>
    <w:rsid w:val="00ED1781"/>
    <w:rsid w:val="00ED5FDF"/>
    <w:rsid w:val="00EF601B"/>
    <w:rsid w:val="00F163F5"/>
    <w:rsid w:val="00F50B25"/>
    <w:rsid w:val="00F54E5C"/>
    <w:rsid w:val="00F74868"/>
    <w:rsid w:val="00F75D07"/>
    <w:rsid w:val="00FA44EA"/>
    <w:rsid w:val="00FE263D"/>
    <w:rsid w:val="00FF78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F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4A6F8B"/>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jit\AppData\Roaming\Microsoft\Templates\Reading%20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930705BED54B3F88C848D0F832EEBE"/>
        <w:category>
          <w:name w:val="General"/>
          <w:gallery w:val="placeholder"/>
        </w:category>
        <w:types>
          <w:type w:val="bbPlcHdr"/>
        </w:types>
        <w:behaviors>
          <w:behavior w:val="content"/>
        </w:behaviors>
        <w:guid w:val="{A7056C88-43F0-4A5F-A4AD-856E9CF05F54}"/>
      </w:docPartPr>
      <w:docPartBody>
        <w:p w:rsidR="007B116D" w:rsidRDefault="00840F21">
          <w:pPr>
            <w:pStyle w:val="AE930705BED54B3F88C848D0F832EEBE"/>
          </w:pPr>
          <w:r w:rsidRPr="00774456">
            <w:t>_______________’s</w:t>
          </w:r>
          <w:r w:rsidRPr="00774456">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A4"/>
    <w:rsid w:val="00017911"/>
    <w:rsid w:val="0008027F"/>
    <w:rsid w:val="000E0B44"/>
    <w:rsid w:val="002118B4"/>
    <w:rsid w:val="002366B1"/>
    <w:rsid w:val="002B3304"/>
    <w:rsid w:val="005F6FF5"/>
    <w:rsid w:val="007B116D"/>
    <w:rsid w:val="007F2D79"/>
    <w:rsid w:val="00840F21"/>
    <w:rsid w:val="00A477A4"/>
    <w:rsid w:val="00ED453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930705BED54B3F88C848D0F832EEBE">
    <w:name w:val="AE930705BED54B3F88C848D0F832EEBE"/>
  </w:style>
  <w:style w:type="paragraph" w:customStyle="1" w:styleId="3430DCA20CA24EA7A6EB35BAB3C77428">
    <w:name w:val="3430DCA20CA24EA7A6EB35BAB3C77428"/>
  </w:style>
  <w:style w:type="paragraph" w:customStyle="1" w:styleId="EB92643AB9C9487F8297A154E03B9E60">
    <w:name w:val="EB92643AB9C9487F8297A154E03B9E60"/>
  </w:style>
  <w:style w:type="paragraph" w:customStyle="1" w:styleId="46148CE720AB4D319FA5D31DCD0D4AA3">
    <w:name w:val="46148CE720AB4D319FA5D31DCD0D4AA3"/>
  </w:style>
  <w:style w:type="paragraph" w:customStyle="1" w:styleId="BD2CAE9DA8DA48EABDF1F47F671BEF1B">
    <w:name w:val="BD2CAE9DA8DA48EABDF1F47F671BEF1B"/>
  </w:style>
  <w:style w:type="paragraph" w:customStyle="1" w:styleId="C5131CB415D9415E85FEF50A6A077F58">
    <w:name w:val="C5131CB415D9415E85FEF50A6A077F58"/>
  </w:style>
  <w:style w:type="paragraph" w:customStyle="1" w:styleId="C4A4BE6A41AE4BB084341C288B43A461">
    <w:name w:val="C4A4BE6A41AE4BB084341C288B43A461"/>
    <w:rsid w:val="00A477A4"/>
  </w:style>
  <w:style w:type="paragraph" w:customStyle="1" w:styleId="D75E45FC9A694EEDA406CB9935D5C788">
    <w:name w:val="D75E45FC9A694EEDA406CB9935D5C788"/>
    <w:rsid w:val="00A477A4"/>
  </w:style>
  <w:style w:type="paragraph" w:customStyle="1" w:styleId="064AF4E6BAFB4FA18D826C477369EAC2">
    <w:name w:val="064AF4E6BAFB4FA18D826C477369EAC2"/>
    <w:rsid w:val="00A477A4"/>
  </w:style>
  <w:style w:type="paragraph" w:customStyle="1" w:styleId="AA2C09508ECD47209FF949BFDB0EC26E">
    <w:name w:val="AA2C09508ECD47209FF949BFDB0EC26E"/>
    <w:rsid w:val="00A477A4"/>
  </w:style>
  <w:style w:type="paragraph" w:customStyle="1" w:styleId="D424131461754C52BA45FB1CC44E8FDC">
    <w:name w:val="D424131461754C52BA45FB1CC44E8FDC"/>
    <w:rsid w:val="00A477A4"/>
  </w:style>
  <w:style w:type="paragraph" w:customStyle="1" w:styleId="8F06047A45BC48A9BFE51B3D678D7C17">
    <w:name w:val="8F06047A45BC48A9BFE51B3D678D7C17"/>
    <w:rsid w:val="00A477A4"/>
  </w:style>
  <w:style w:type="paragraph" w:customStyle="1" w:styleId="4176C9EB2628422FB70CFAB1A61894D5">
    <w:name w:val="4176C9EB2628422FB70CFAB1A61894D5"/>
    <w:rsid w:val="00A477A4"/>
  </w:style>
  <w:style w:type="paragraph" w:customStyle="1" w:styleId="14DA632CE6234C5FA64BDEDFC1E1F59D">
    <w:name w:val="14DA632CE6234C5FA64BDEDFC1E1F59D"/>
    <w:rsid w:val="00A477A4"/>
  </w:style>
  <w:style w:type="paragraph" w:customStyle="1" w:styleId="866F6B44EE664F3FA571F5EBE1B6B8F3">
    <w:name w:val="866F6B44EE664F3FA571F5EBE1B6B8F3"/>
    <w:rsid w:val="00A477A4"/>
  </w:style>
  <w:style w:type="paragraph" w:customStyle="1" w:styleId="A0BC7419BC53422397098AB0AE4F3B9F">
    <w:name w:val="A0BC7419BC53422397098AB0AE4F3B9F"/>
    <w:rsid w:val="00A477A4"/>
  </w:style>
  <w:style w:type="paragraph" w:customStyle="1" w:styleId="28BDC0B46E644C988F89A65D6F14918D">
    <w:name w:val="28BDC0B46E644C988F89A65D6F14918D"/>
    <w:rsid w:val="00A477A4"/>
  </w:style>
  <w:style w:type="paragraph" w:customStyle="1" w:styleId="5DA79C9C7BE4411DB4BB2467B1D93E8F">
    <w:name w:val="5DA79C9C7BE4411DB4BB2467B1D93E8F"/>
    <w:rsid w:val="00A477A4"/>
  </w:style>
  <w:style w:type="paragraph" w:customStyle="1" w:styleId="B393B1E8BA7A4237B2567E2F61668075">
    <w:name w:val="B393B1E8BA7A4237B2567E2F61668075"/>
    <w:rsid w:val="00A477A4"/>
  </w:style>
  <w:style w:type="paragraph" w:customStyle="1" w:styleId="F7075F490D284218BF6B5E02867D9A1B">
    <w:name w:val="F7075F490D284218BF6B5E02867D9A1B"/>
    <w:rsid w:val="00A477A4"/>
  </w:style>
  <w:style w:type="paragraph" w:customStyle="1" w:styleId="5F9724B787794EFE95E7F388ED47B883">
    <w:name w:val="5F9724B787794EFE95E7F388ED47B883"/>
    <w:rsid w:val="00A477A4"/>
  </w:style>
  <w:style w:type="paragraph" w:customStyle="1" w:styleId="A3B17161FAFB4A8182728DD676B5A9C3">
    <w:name w:val="A3B17161FAFB4A8182728DD676B5A9C3"/>
    <w:rsid w:val="00A477A4"/>
  </w:style>
  <w:style w:type="paragraph" w:customStyle="1" w:styleId="32E9AEC2AD0A4BF39E947DF1EFDA7B12">
    <w:name w:val="32E9AEC2AD0A4BF39E947DF1EFDA7B12"/>
    <w:rsid w:val="00A477A4"/>
  </w:style>
  <w:style w:type="paragraph" w:customStyle="1" w:styleId="20BD204F083F47C49D5089A80F3C9FC4">
    <w:name w:val="20BD204F083F47C49D5089A80F3C9FC4"/>
    <w:rsid w:val="00A477A4"/>
  </w:style>
  <w:style w:type="paragraph" w:customStyle="1" w:styleId="B2E6CA8DEE914D13942966113C5ADBC1">
    <w:name w:val="B2E6CA8DEE914D13942966113C5ADBC1"/>
    <w:rsid w:val="00A477A4"/>
  </w:style>
  <w:style w:type="paragraph" w:customStyle="1" w:styleId="4109116E758D46D3901DE827C071F4C7">
    <w:name w:val="4109116E758D46D3901DE827C071F4C7"/>
    <w:rsid w:val="00A477A4"/>
  </w:style>
  <w:style w:type="paragraph" w:customStyle="1" w:styleId="4183E60E3FC743DA9EF686096B164D3F">
    <w:name w:val="4183E60E3FC743DA9EF686096B164D3F"/>
    <w:rsid w:val="00A477A4"/>
  </w:style>
  <w:style w:type="paragraph" w:customStyle="1" w:styleId="F180EED6B5E64A55B05A42D71F73AB5D">
    <w:name w:val="F180EED6B5E64A55B05A42D71F73AB5D"/>
    <w:rsid w:val="00A477A4"/>
  </w:style>
  <w:style w:type="paragraph" w:customStyle="1" w:styleId="1CF35B99832D4DAB81BE8D469CDFE68F">
    <w:name w:val="1CF35B99832D4DAB81BE8D469CDFE68F"/>
    <w:rsid w:val="00A47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3117893-AD65-4EF4-9FBD-2C7AAFF1E4DB}">
  <ds:schemaRefs>
    <ds:schemaRef ds:uri="http://schemas.microsoft.com/sharepoint/v3/contenttype/forms"/>
  </ds:schemaRefs>
</ds:datastoreItem>
</file>

<file path=customXml/itemProps3.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10</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2020-05-24T12:49:00Z</dcterms:created>
  <dcterms:modified xsi:type="dcterms:W3CDTF">2020-05-29T10:34:00Z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